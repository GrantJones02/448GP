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CE3F" w14:textId="6F4A11D0" w:rsidR="00364501" w:rsidRPr="0065708D" w:rsidRDefault="00BD4488">
      <w:pPr>
        <w:pStyle w:val="Title"/>
        <w:jc w:val="right"/>
      </w:pPr>
      <w:r>
        <w:t>ChessEDU</w:t>
      </w:r>
    </w:p>
    <w:p w14:paraId="6E31231F" w14:textId="5D594B93" w:rsidR="00364501" w:rsidRPr="0065708D" w:rsidRDefault="00BD4488">
      <w:pPr>
        <w:pStyle w:val="Title"/>
        <w:jc w:val="right"/>
      </w:pPr>
      <w:r>
        <w:t>Introduction</w:t>
      </w:r>
    </w:p>
    <w:p w14:paraId="6E1D4D1A" w14:textId="77777777" w:rsidR="00364501" w:rsidRPr="0065708D" w:rsidRDefault="00364501">
      <w:pPr>
        <w:pStyle w:val="Title"/>
        <w:jc w:val="right"/>
      </w:pPr>
    </w:p>
    <w:p w14:paraId="7347A820" w14:textId="0FBCC711" w:rsidR="00364501" w:rsidRPr="00B44010" w:rsidRDefault="00364501" w:rsidP="00B44010">
      <w:pPr>
        <w:pStyle w:val="Title"/>
        <w:jc w:val="right"/>
        <w:rPr>
          <w:sz w:val="28"/>
        </w:rPr>
      </w:pPr>
      <w:r w:rsidRPr="0065708D">
        <w:rPr>
          <w:sz w:val="28"/>
        </w:rPr>
        <w:t>Version &lt;</w:t>
      </w:r>
      <w:r w:rsidR="004900EB">
        <w:rPr>
          <w:sz w:val="28"/>
        </w:rPr>
        <w:t>2.1</w:t>
      </w:r>
      <w:r w:rsidRPr="0065708D">
        <w:rPr>
          <w:sz w:val="28"/>
        </w:rPr>
        <w:t>&gt;</w:t>
      </w:r>
      <w:r w:rsidRPr="0065708D">
        <w:t xml:space="preserve"> </w:t>
      </w:r>
    </w:p>
    <w:p w14:paraId="1F09D76D" w14:textId="77777777" w:rsidR="00364501" w:rsidRPr="0065708D" w:rsidRDefault="00364501">
      <w:pPr>
        <w:sectPr w:rsidR="00364501" w:rsidRPr="0065708D">
          <w:headerReference w:type="default" r:id="rId7"/>
          <w:footerReference w:type="even" r:id="rId8"/>
          <w:pgSz w:w="12240" w:h="15840" w:code="1"/>
          <w:pgMar w:top="1440" w:right="1440" w:bottom="1440" w:left="1440" w:header="720" w:footer="720" w:gutter="0"/>
          <w:cols w:space="720"/>
          <w:vAlign w:val="center"/>
        </w:sectPr>
      </w:pPr>
    </w:p>
    <w:p w14:paraId="579A378E" w14:textId="77777777" w:rsidR="00364501" w:rsidRPr="0065708D" w:rsidRDefault="00364501">
      <w:pPr>
        <w:pStyle w:val="Title"/>
      </w:pPr>
      <w:r w:rsidRPr="0065708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4501" w:rsidRPr="0065708D" w14:paraId="09534259" w14:textId="77777777">
        <w:tc>
          <w:tcPr>
            <w:tcW w:w="2304" w:type="dxa"/>
          </w:tcPr>
          <w:p w14:paraId="52521CF3" w14:textId="77777777" w:rsidR="00364501" w:rsidRPr="0065708D" w:rsidRDefault="00364501">
            <w:pPr>
              <w:pStyle w:val="Tabletext"/>
              <w:jc w:val="center"/>
              <w:rPr>
                <w:b/>
              </w:rPr>
            </w:pPr>
            <w:r w:rsidRPr="0065708D">
              <w:rPr>
                <w:b/>
              </w:rPr>
              <w:t>Date</w:t>
            </w:r>
          </w:p>
        </w:tc>
        <w:tc>
          <w:tcPr>
            <w:tcW w:w="1152" w:type="dxa"/>
          </w:tcPr>
          <w:p w14:paraId="332D725E" w14:textId="77777777" w:rsidR="00364501" w:rsidRPr="0065708D" w:rsidRDefault="00364501">
            <w:pPr>
              <w:pStyle w:val="Tabletext"/>
              <w:jc w:val="center"/>
              <w:rPr>
                <w:b/>
              </w:rPr>
            </w:pPr>
            <w:r w:rsidRPr="0065708D">
              <w:rPr>
                <w:b/>
              </w:rPr>
              <w:t>Version</w:t>
            </w:r>
          </w:p>
        </w:tc>
        <w:tc>
          <w:tcPr>
            <w:tcW w:w="3744" w:type="dxa"/>
          </w:tcPr>
          <w:p w14:paraId="71893CB0" w14:textId="77777777" w:rsidR="00364501" w:rsidRPr="0065708D" w:rsidRDefault="00364501">
            <w:pPr>
              <w:pStyle w:val="Tabletext"/>
              <w:jc w:val="center"/>
              <w:rPr>
                <w:b/>
              </w:rPr>
            </w:pPr>
            <w:r w:rsidRPr="0065708D">
              <w:rPr>
                <w:b/>
              </w:rPr>
              <w:t>Description</w:t>
            </w:r>
          </w:p>
        </w:tc>
        <w:tc>
          <w:tcPr>
            <w:tcW w:w="2304" w:type="dxa"/>
          </w:tcPr>
          <w:p w14:paraId="38EA2326" w14:textId="77777777" w:rsidR="00364501" w:rsidRPr="0065708D" w:rsidRDefault="00364501">
            <w:pPr>
              <w:pStyle w:val="Tabletext"/>
              <w:jc w:val="center"/>
              <w:rPr>
                <w:b/>
              </w:rPr>
            </w:pPr>
            <w:r w:rsidRPr="0065708D">
              <w:rPr>
                <w:b/>
              </w:rPr>
              <w:t>Author</w:t>
            </w:r>
          </w:p>
        </w:tc>
      </w:tr>
      <w:tr w:rsidR="00364501" w:rsidRPr="0065708D" w14:paraId="2036DB7D" w14:textId="77777777">
        <w:tc>
          <w:tcPr>
            <w:tcW w:w="2304" w:type="dxa"/>
          </w:tcPr>
          <w:p w14:paraId="6A8099BD" w14:textId="6C9A0850" w:rsidR="00364501" w:rsidRPr="0065708D" w:rsidRDefault="00BD4488">
            <w:pPr>
              <w:pStyle w:val="Tabletext"/>
            </w:pPr>
            <w:r>
              <w:t>25/10/2022</w:t>
            </w:r>
          </w:p>
        </w:tc>
        <w:tc>
          <w:tcPr>
            <w:tcW w:w="1152" w:type="dxa"/>
          </w:tcPr>
          <w:p w14:paraId="6296DC3F" w14:textId="1C37F713" w:rsidR="00364501" w:rsidRPr="0065708D" w:rsidRDefault="00BD4488">
            <w:pPr>
              <w:pStyle w:val="Tabletext"/>
            </w:pPr>
            <w:r>
              <w:t>1.0</w:t>
            </w:r>
          </w:p>
        </w:tc>
        <w:tc>
          <w:tcPr>
            <w:tcW w:w="3744" w:type="dxa"/>
          </w:tcPr>
          <w:p w14:paraId="508C4F00" w14:textId="09A32E98" w:rsidR="00364501" w:rsidRPr="0065708D" w:rsidRDefault="00BD4488">
            <w:pPr>
              <w:pStyle w:val="Tabletext"/>
            </w:pPr>
            <w:r>
              <w:t>First Draft</w:t>
            </w:r>
          </w:p>
        </w:tc>
        <w:tc>
          <w:tcPr>
            <w:tcW w:w="2304" w:type="dxa"/>
          </w:tcPr>
          <w:p w14:paraId="31BFA557" w14:textId="1B7D31C5" w:rsidR="00364501" w:rsidRPr="0065708D" w:rsidRDefault="00BD4488">
            <w:pPr>
              <w:pStyle w:val="Tabletext"/>
            </w:pPr>
            <w:r>
              <w:t>Adair Torres</w:t>
            </w:r>
          </w:p>
        </w:tc>
      </w:tr>
      <w:tr w:rsidR="00364501" w:rsidRPr="0065708D" w14:paraId="4F7155CA" w14:textId="77777777">
        <w:tc>
          <w:tcPr>
            <w:tcW w:w="2304" w:type="dxa"/>
          </w:tcPr>
          <w:p w14:paraId="738F1EED" w14:textId="10D47BB5" w:rsidR="00364501" w:rsidRPr="0065708D" w:rsidRDefault="00BD4488">
            <w:pPr>
              <w:pStyle w:val="Tabletext"/>
            </w:pPr>
            <w:r>
              <w:t>30/10/2022</w:t>
            </w:r>
          </w:p>
        </w:tc>
        <w:tc>
          <w:tcPr>
            <w:tcW w:w="1152" w:type="dxa"/>
          </w:tcPr>
          <w:p w14:paraId="54A2661A" w14:textId="224F8F86" w:rsidR="00364501" w:rsidRPr="0065708D" w:rsidRDefault="00BD4488">
            <w:pPr>
              <w:pStyle w:val="Tabletext"/>
            </w:pPr>
            <w:r>
              <w:t>2.1</w:t>
            </w:r>
          </w:p>
        </w:tc>
        <w:tc>
          <w:tcPr>
            <w:tcW w:w="3744" w:type="dxa"/>
          </w:tcPr>
          <w:p w14:paraId="7533E4F5" w14:textId="35D12070" w:rsidR="00364501" w:rsidRPr="0065708D" w:rsidRDefault="00BD4488">
            <w:pPr>
              <w:pStyle w:val="Tabletext"/>
            </w:pPr>
            <w:r>
              <w:t>Reformatted document to match Teaching Assistant’s specifications.</w:t>
            </w:r>
          </w:p>
        </w:tc>
        <w:tc>
          <w:tcPr>
            <w:tcW w:w="2304" w:type="dxa"/>
          </w:tcPr>
          <w:p w14:paraId="62E39253" w14:textId="716EE571" w:rsidR="00364501" w:rsidRPr="0065708D" w:rsidRDefault="00BD4488">
            <w:pPr>
              <w:pStyle w:val="Tabletext"/>
            </w:pPr>
            <w:r>
              <w:t>Adair Torres</w:t>
            </w:r>
          </w:p>
        </w:tc>
      </w:tr>
    </w:tbl>
    <w:p w14:paraId="170A9FC3" w14:textId="77777777" w:rsidR="00364501" w:rsidRPr="0065708D" w:rsidRDefault="00364501"/>
    <w:p w14:paraId="0D9FC066" w14:textId="77777777" w:rsidR="00364501" w:rsidRPr="0065708D" w:rsidRDefault="00364501">
      <w:pPr>
        <w:pStyle w:val="Title"/>
      </w:pPr>
      <w:r w:rsidRPr="0065708D">
        <w:br w:type="page"/>
      </w:r>
      <w:r w:rsidRPr="0065708D">
        <w:lastRenderedPageBreak/>
        <w:t>Table of Contents</w:t>
      </w:r>
    </w:p>
    <w:p w14:paraId="3544D259" w14:textId="73527A55" w:rsidR="00B44010" w:rsidRDefault="00364501">
      <w:pPr>
        <w:pStyle w:val="TOC1"/>
        <w:tabs>
          <w:tab w:val="left" w:pos="432"/>
        </w:tabs>
        <w:rPr>
          <w:rFonts w:asciiTheme="minorHAnsi" w:eastAsiaTheme="minorEastAsia" w:hAnsiTheme="minorHAnsi" w:cstheme="minorBidi"/>
          <w:noProof/>
          <w:sz w:val="22"/>
          <w:szCs w:val="22"/>
        </w:rPr>
      </w:pPr>
      <w:r w:rsidRPr="0065708D">
        <w:rPr>
          <w:b/>
        </w:rPr>
        <w:fldChar w:fldCharType="begin"/>
      </w:r>
      <w:r w:rsidRPr="0065708D">
        <w:rPr>
          <w:b/>
        </w:rPr>
        <w:instrText xml:space="preserve"> TOC \o "1-3" </w:instrText>
      </w:r>
      <w:r w:rsidRPr="0065708D">
        <w:rPr>
          <w:b/>
        </w:rPr>
        <w:fldChar w:fldCharType="separate"/>
      </w:r>
      <w:r w:rsidR="00B44010">
        <w:rPr>
          <w:noProof/>
        </w:rPr>
        <w:t>1.</w:t>
      </w:r>
      <w:r w:rsidR="00B44010">
        <w:rPr>
          <w:rFonts w:asciiTheme="minorHAnsi" w:eastAsiaTheme="minorEastAsia" w:hAnsiTheme="minorHAnsi" w:cstheme="minorBidi"/>
          <w:noProof/>
          <w:sz w:val="22"/>
          <w:szCs w:val="22"/>
        </w:rPr>
        <w:tab/>
      </w:r>
      <w:r w:rsidR="00B44010">
        <w:rPr>
          <w:noProof/>
        </w:rPr>
        <w:t>Product Vision</w:t>
      </w:r>
      <w:r w:rsidR="00B44010">
        <w:rPr>
          <w:noProof/>
        </w:rPr>
        <w:tab/>
      </w:r>
      <w:r w:rsidR="00B44010">
        <w:rPr>
          <w:noProof/>
        </w:rPr>
        <w:fldChar w:fldCharType="begin"/>
      </w:r>
      <w:r w:rsidR="00B44010">
        <w:rPr>
          <w:noProof/>
        </w:rPr>
        <w:instrText xml:space="preserve"> PAGEREF _Toc118062602 \h </w:instrText>
      </w:r>
      <w:r w:rsidR="00B44010">
        <w:rPr>
          <w:noProof/>
        </w:rPr>
      </w:r>
      <w:r w:rsidR="00B44010">
        <w:rPr>
          <w:noProof/>
        </w:rPr>
        <w:fldChar w:fldCharType="separate"/>
      </w:r>
      <w:r w:rsidR="003D638C">
        <w:rPr>
          <w:noProof/>
        </w:rPr>
        <w:t>4</w:t>
      </w:r>
      <w:r w:rsidR="00B44010">
        <w:rPr>
          <w:noProof/>
        </w:rPr>
        <w:fldChar w:fldCharType="end"/>
      </w:r>
    </w:p>
    <w:p w14:paraId="2C467F0B" w14:textId="38828A73" w:rsidR="00B44010" w:rsidRDefault="00B440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Profiles</w:t>
      </w:r>
      <w:r>
        <w:rPr>
          <w:noProof/>
        </w:rPr>
        <w:tab/>
      </w:r>
      <w:r>
        <w:rPr>
          <w:noProof/>
        </w:rPr>
        <w:fldChar w:fldCharType="begin"/>
      </w:r>
      <w:r>
        <w:rPr>
          <w:noProof/>
        </w:rPr>
        <w:instrText xml:space="preserve"> PAGEREF _Toc118062603 \h </w:instrText>
      </w:r>
      <w:r>
        <w:rPr>
          <w:noProof/>
        </w:rPr>
      </w:r>
      <w:r>
        <w:rPr>
          <w:noProof/>
        </w:rPr>
        <w:fldChar w:fldCharType="separate"/>
      </w:r>
      <w:r w:rsidR="003D638C">
        <w:rPr>
          <w:noProof/>
        </w:rPr>
        <w:t>4</w:t>
      </w:r>
      <w:r>
        <w:rPr>
          <w:noProof/>
        </w:rPr>
        <w:fldChar w:fldCharType="end"/>
      </w:r>
    </w:p>
    <w:p w14:paraId="27849340" w14:textId="1F79A69E" w:rsidR="00B44010" w:rsidRDefault="00B440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Role and Responsibilities</w:t>
      </w:r>
      <w:r>
        <w:rPr>
          <w:noProof/>
        </w:rPr>
        <w:tab/>
      </w:r>
      <w:r>
        <w:rPr>
          <w:noProof/>
        </w:rPr>
        <w:fldChar w:fldCharType="begin"/>
      </w:r>
      <w:r>
        <w:rPr>
          <w:noProof/>
        </w:rPr>
        <w:instrText xml:space="preserve"> PAGEREF _Toc118062604 \h </w:instrText>
      </w:r>
      <w:r>
        <w:rPr>
          <w:noProof/>
        </w:rPr>
      </w:r>
      <w:r>
        <w:rPr>
          <w:noProof/>
        </w:rPr>
        <w:fldChar w:fldCharType="separate"/>
      </w:r>
      <w:r w:rsidR="003D638C">
        <w:rPr>
          <w:noProof/>
        </w:rPr>
        <w:t>6</w:t>
      </w:r>
      <w:r>
        <w:rPr>
          <w:noProof/>
        </w:rPr>
        <w:fldChar w:fldCharType="end"/>
      </w:r>
    </w:p>
    <w:p w14:paraId="2644D475" w14:textId="2411D851" w:rsidR="00364501" w:rsidRPr="0065708D" w:rsidRDefault="00364501">
      <w:pPr>
        <w:pStyle w:val="Title"/>
      </w:pPr>
      <w:r w:rsidRPr="0065708D">
        <w:rPr>
          <w:rFonts w:ascii="Times New Roman" w:hAnsi="Times New Roman"/>
          <w:b w:val="0"/>
          <w:sz w:val="20"/>
        </w:rPr>
        <w:fldChar w:fldCharType="end"/>
      </w:r>
      <w:r w:rsidRPr="0065708D">
        <w:br w:type="page"/>
      </w:r>
      <w:r w:rsidR="00BD4488">
        <w:lastRenderedPageBreak/>
        <w:t>Introduction</w:t>
      </w:r>
    </w:p>
    <w:p w14:paraId="39975410" w14:textId="7A70C8C6" w:rsidR="00364501" w:rsidRPr="0065708D" w:rsidRDefault="00BD4488">
      <w:pPr>
        <w:pStyle w:val="Heading1"/>
      </w:pPr>
      <w:bookmarkStart w:id="0" w:name="_Toc118062602"/>
      <w:r>
        <w:t>Product Vision</w:t>
      </w:r>
      <w:bookmarkEnd w:id="0"/>
    </w:p>
    <w:p w14:paraId="4279BA00" w14:textId="59C0DF37" w:rsidR="00364501" w:rsidRPr="0065708D" w:rsidRDefault="00BD4488" w:rsidP="00BD4488">
      <w:pPr>
        <w:pStyle w:val="BodyText"/>
      </w:pPr>
      <w:r w:rsidRPr="00BD4488">
        <w:t>FOR enthusiastic players of chess all the way from brand new to intermediate levels WHO wish to learn the game at their own pace incrementally, THE Chess</w:t>
      </w:r>
      <w:r>
        <w:t xml:space="preserve">EDU </w:t>
      </w:r>
      <w:r w:rsidRPr="00BD4488">
        <w:t>App is an educational service THAT offers small, accessible, and interactive lessons that teach users the basics and the very heart of the game. UNLIKE other chess products, services, or software applications, such as Chess.com, the focus of Chess</w:t>
      </w:r>
      <w:r>
        <w:t>EDU</w:t>
      </w:r>
      <w:r w:rsidRPr="00BD4488">
        <w:t xml:space="preserve"> is bite-sized interactive lessons, rather than long and complex modules paired with practice, OUR PRODUCT provides an easy way to learn this intimidating game through not just theory, but practice using lessons that give the user strategy piece by piece and present opportunities to apply what they have learned immediately.</w:t>
      </w:r>
    </w:p>
    <w:p w14:paraId="2F544D5D" w14:textId="6EF1AD7C" w:rsidR="00364501" w:rsidRDefault="00BD4488" w:rsidP="00BD4488">
      <w:pPr>
        <w:pStyle w:val="Heading1"/>
      </w:pPr>
      <w:bookmarkStart w:id="1" w:name="_Toc118062603"/>
      <w:r>
        <w:t>Profiles</w:t>
      </w:r>
      <w:bookmarkEnd w:id="1"/>
    </w:p>
    <w:p w14:paraId="74FC820F" w14:textId="77777777" w:rsidR="00BD4488" w:rsidRDefault="00BD4488" w:rsidP="00BD4488">
      <w:pPr>
        <w:pStyle w:val="BodyText"/>
      </w:pPr>
      <w:r w:rsidRPr="00BD4488">
        <w:rPr>
          <w:b/>
          <w:bCs/>
        </w:rPr>
        <w:t>Name</w:t>
      </w:r>
      <w:r>
        <w:t>: Grant Jones</w:t>
      </w:r>
    </w:p>
    <w:p w14:paraId="16166DE4" w14:textId="77777777" w:rsidR="00BD4488" w:rsidRDefault="00BD4488" w:rsidP="00BD4488">
      <w:pPr>
        <w:pStyle w:val="BodyText"/>
      </w:pPr>
      <w:r w:rsidRPr="00BD4488">
        <w:rPr>
          <w:b/>
          <w:bCs/>
        </w:rPr>
        <w:t>Phone</w:t>
      </w:r>
      <w:r>
        <w:t xml:space="preserve"> </w:t>
      </w:r>
      <w:r w:rsidRPr="00BD4488">
        <w:rPr>
          <w:b/>
          <w:bCs/>
        </w:rPr>
        <w:t>Number</w:t>
      </w:r>
      <w:r>
        <w:t>: (913)645-4050</w:t>
      </w:r>
    </w:p>
    <w:p w14:paraId="758281CA" w14:textId="77777777" w:rsidR="00BD4488" w:rsidRDefault="00BD4488" w:rsidP="00BD4488">
      <w:pPr>
        <w:pStyle w:val="BodyText"/>
      </w:pPr>
      <w:r w:rsidRPr="00BD4488">
        <w:rPr>
          <w:b/>
          <w:bCs/>
        </w:rPr>
        <w:t>Email</w:t>
      </w:r>
      <w:r>
        <w:t>: g641j712@ku.edu</w:t>
      </w:r>
    </w:p>
    <w:p w14:paraId="2ABA2AE7" w14:textId="77777777" w:rsidR="00BD4488" w:rsidRDefault="00BD4488" w:rsidP="00BD4488">
      <w:pPr>
        <w:pStyle w:val="BodyText"/>
      </w:pPr>
      <w:r w:rsidRPr="00BD4488">
        <w:rPr>
          <w:b/>
          <w:bCs/>
        </w:rPr>
        <w:t>Available times for team meetings</w:t>
      </w:r>
      <w:r>
        <w:t>: MWF 8am-1pm, TR 8am-2:30pm</w:t>
      </w:r>
    </w:p>
    <w:p w14:paraId="430CB7F5" w14:textId="77777777" w:rsidR="00BD4488" w:rsidRDefault="00BD4488" w:rsidP="00BD4488">
      <w:pPr>
        <w:pStyle w:val="BodyText"/>
      </w:pPr>
      <w:r w:rsidRPr="00BD4488">
        <w:rPr>
          <w:b/>
          <w:bCs/>
        </w:rPr>
        <w:t>Major</w:t>
      </w:r>
      <w:r>
        <w:t>: Interdisciplinary Computing with an Emphasis in Biology</w:t>
      </w:r>
    </w:p>
    <w:p w14:paraId="59FA1C40" w14:textId="77777777" w:rsidR="00BD4488" w:rsidRDefault="00BD4488" w:rsidP="00BD4488">
      <w:pPr>
        <w:pStyle w:val="BodyText"/>
      </w:pPr>
      <w:r w:rsidRPr="00BD4488">
        <w:rPr>
          <w:b/>
          <w:bCs/>
        </w:rPr>
        <w:t>Year</w:t>
      </w:r>
      <w:r>
        <w:t>: Junior</w:t>
      </w:r>
    </w:p>
    <w:p w14:paraId="6B1AB2D1" w14:textId="77777777" w:rsidR="00BD4488" w:rsidRDefault="00BD4488" w:rsidP="00BD4488">
      <w:pPr>
        <w:pStyle w:val="BodyText"/>
      </w:pPr>
      <w:r w:rsidRPr="00BD4488">
        <w:rPr>
          <w:b/>
          <w:bCs/>
        </w:rPr>
        <w:t>Relevant Courses</w:t>
      </w:r>
      <w:r>
        <w:t>: EECS 168, 268, 368</w:t>
      </w:r>
    </w:p>
    <w:p w14:paraId="7A4AE785" w14:textId="77777777" w:rsidR="00BD4488" w:rsidRDefault="00BD4488" w:rsidP="00BD4488">
      <w:pPr>
        <w:pStyle w:val="BodyText"/>
      </w:pPr>
      <w:r w:rsidRPr="00BD4488">
        <w:rPr>
          <w:b/>
          <w:bCs/>
        </w:rPr>
        <w:t>Proficient Programming Languages</w:t>
      </w:r>
      <w:r>
        <w:t>: C++, JavaScript, Java, and HTML</w:t>
      </w:r>
    </w:p>
    <w:p w14:paraId="26A0D33A" w14:textId="77777777" w:rsidR="00BD4488" w:rsidRDefault="00BD4488" w:rsidP="00BD4488">
      <w:pPr>
        <w:pStyle w:val="BodyText"/>
      </w:pPr>
      <w:r w:rsidRPr="00BD4488">
        <w:rPr>
          <w:b/>
          <w:bCs/>
        </w:rPr>
        <w:t>Hobbies</w:t>
      </w:r>
      <w:r>
        <w:t>: Watching and playing sports</w:t>
      </w:r>
    </w:p>
    <w:p w14:paraId="02D41FEE" w14:textId="77777777" w:rsidR="00BD4488" w:rsidRDefault="00BD4488" w:rsidP="00BD4488">
      <w:pPr>
        <w:pStyle w:val="BodyText"/>
      </w:pPr>
    </w:p>
    <w:p w14:paraId="1ED9A85B" w14:textId="77777777" w:rsidR="00BD4488" w:rsidRDefault="00BD4488" w:rsidP="00BD4488">
      <w:pPr>
        <w:pStyle w:val="BodyText"/>
      </w:pPr>
      <w:r w:rsidRPr="00BD4488">
        <w:t>Name</w:t>
      </w:r>
      <w:r>
        <w:t>: Joe Murray</w:t>
      </w:r>
    </w:p>
    <w:p w14:paraId="1F1C7C10" w14:textId="77777777" w:rsidR="00BD4488" w:rsidRDefault="00BD4488" w:rsidP="00BD4488">
      <w:pPr>
        <w:pStyle w:val="BodyText"/>
      </w:pPr>
      <w:r w:rsidRPr="00BD4488">
        <w:rPr>
          <w:b/>
          <w:bCs/>
        </w:rPr>
        <w:t>Phone</w:t>
      </w:r>
      <w:r>
        <w:t xml:space="preserve"> </w:t>
      </w:r>
      <w:r w:rsidRPr="00BD4488">
        <w:rPr>
          <w:b/>
          <w:bCs/>
        </w:rPr>
        <w:t>Number</w:t>
      </w:r>
      <w:r>
        <w:t>: 913-269-0760</w:t>
      </w:r>
    </w:p>
    <w:p w14:paraId="22D0237E" w14:textId="77777777" w:rsidR="00BD4488" w:rsidRDefault="00BD4488" w:rsidP="00BD4488">
      <w:pPr>
        <w:pStyle w:val="BodyText"/>
      </w:pPr>
      <w:r w:rsidRPr="00BD4488">
        <w:rPr>
          <w:b/>
          <w:bCs/>
        </w:rPr>
        <w:t>Email</w:t>
      </w:r>
      <w:r>
        <w:t>: j604m256@ku.edu</w:t>
      </w:r>
    </w:p>
    <w:p w14:paraId="25EE5CA9"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 11-1, TuesThur 9:30-10:30, 12-2</w:t>
      </w:r>
    </w:p>
    <w:p w14:paraId="44658899" w14:textId="77777777" w:rsidR="00BD4488" w:rsidRDefault="00BD4488" w:rsidP="00BD4488">
      <w:pPr>
        <w:pStyle w:val="BodyText"/>
      </w:pPr>
      <w:r w:rsidRPr="00BD4488">
        <w:rPr>
          <w:b/>
          <w:bCs/>
        </w:rPr>
        <w:t>Major</w:t>
      </w:r>
      <w:r>
        <w:t>: Computer Science</w:t>
      </w:r>
    </w:p>
    <w:p w14:paraId="0636412F" w14:textId="77777777" w:rsidR="00BD4488" w:rsidRDefault="00BD4488" w:rsidP="00BD4488">
      <w:pPr>
        <w:pStyle w:val="BodyText"/>
      </w:pPr>
      <w:r w:rsidRPr="00BD4488">
        <w:rPr>
          <w:b/>
          <w:bCs/>
        </w:rPr>
        <w:t>Year</w:t>
      </w:r>
      <w:r>
        <w:t xml:space="preserve">: Senior </w:t>
      </w:r>
    </w:p>
    <w:p w14:paraId="6A6F5541" w14:textId="77777777" w:rsidR="00BD4488" w:rsidRDefault="00BD4488" w:rsidP="00BD4488">
      <w:pPr>
        <w:pStyle w:val="BodyText"/>
      </w:pPr>
      <w:r w:rsidRPr="00BD4488">
        <w:rPr>
          <w:b/>
          <w:bCs/>
        </w:rPr>
        <w:t>Relevant</w:t>
      </w:r>
      <w:r>
        <w:t xml:space="preserve"> </w:t>
      </w:r>
      <w:r w:rsidRPr="00BD4488">
        <w:rPr>
          <w:b/>
          <w:bCs/>
        </w:rPr>
        <w:t>Courses</w:t>
      </w:r>
      <w:r>
        <w:t>: EECS 168,268,368,</w:t>
      </w:r>
    </w:p>
    <w:p w14:paraId="4C268CC2"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python</w:t>
      </w:r>
    </w:p>
    <w:p w14:paraId="7DF2C8C3" w14:textId="77777777" w:rsidR="00BD4488" w:rsidRDefault="00BD4488" w:rsidP="00BD4488">
      <w:pPr>
        <w:pStyle w:val="BodyText"/>
      </w:pPr>
      <w:r w:rsidRPr="00BD4488">
        <w:rPr>
          <w:b/>
          <w:bCs/>
        </w:rPr>
        <w:t>Hobbies</w:t>
      </w:r>
      <w:r>
        <w:t xml:space="preserve">:  Basketball, bowling, martial arts </w:t>
      </w:r>
    </w:p>
    <w:p w14:paraId="660CDC52" w14:textId="77777777" w:rsidR="00BD4488" w:rsidRDefault="00BD4488" w:rsidP="00BD4488">
      <w:pPr>
        <w:pStyle w:val="BodyText"/>
      </w:pPr>
    </w:p>
    <w:p w14:paraId="166D1CD1" w14:textId="77777777" w:rsidR="00BD4488" w:rsidRDefault="00BD4488" w:rsidP="00BD4488">
      <w:pPr>
        <w:pStyle w:val="BodyText"/>
      </w:pPr>
      <w:r w:rsidRPr="00BD4488">
        <w:rPr>
          <w:b/>
          <w:bCs/>
        </w:rPr>
        <w:t>Name</w:t>
      </w:r>
      <w:r>
        <w:t>: Adair Torres</w:t>
      </w:r>
    </w:p>
    <w:p w14:paraId="72F74E65" w14:textId="77777777" w:rsidR="00BD4488" w:rsidRDefault="00BD4488" w:rsidP="00BD4488">
      <w:pPr>
        <w:pStyle w:val="BodyText"/>
      </w:pPr>
      <w:r w:rsidRPr="00BD4488">
        <w:rPr>
          <w:b/>
          <w:bCs/>
        </w:rPr>
        <w:t>Phone</w:t>
      </w:r>
      <w:r>
        <w:t xml:space="preserve"> </w:t>
      </w:r>
      <w:r w:rsidRPr="00BD4488">
        <w:rPr>
          <w:b/>
          <w:bCs/>
        </w:rPr>
        <w:t>Number</w:t>
      </w:r>
      <w:r>
        <w:t>: (620) 640-7414</w:t>
      </w:r>
    </w:p>
    <w:p w14:paraId="14877C0B" w14:textId="77777777" w:rsidR="00BD4488" w:rsidRDefault="00BD4488" w:rsidP="00BD4488">
      <w:pPr>
        <w:pStyle w:val="BodyText"/>
      </w:pPr>
      <w:r w:rsidRPr="00BD4488">
        <w:rPr>
          <w:b/>
          <w:bCs/>
        </w:rPr>
        <w:t>Email</w:t>
      </w:r>
      <w:r>
        <w:t>: adair.tor24@ku.edu</w:t>
      </w:r>
    </w:p>
    <w:p w14:paraId="2CAE758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xml:space="preserve">: M: 10am-10pm, TuTh: 4pm-10pm, W: 4pm-10pm, F: 6pm-10pm  </w:t>
      </w:r>
    </w:p>
    <w:p w14:paraId="3BDEC8F4" w14:textId="77777777" w:rsidR="00BD4488" w:rsidRDefault="00BD4488" w:rsidP="00BD4488">
      <w:pPr>
        <w:pStyle w:val="BodyText"/>
      </w:pPr>
      <w:r w:rsidRPr="00BD4488">
        <w:rPr>
          <w:b/>
          <w:bCs/>
        </w:rPr>
        <w:t>Major</w:t>
      </w:r>
      <w:r>
        <w:t>: Computer Science</w:t>
      </w:r>
    </w:p>
    <w:p w14:paraId="6CD0127A" w14:textId="77777777" w:rsidR="00BD4488" w:rsidRDefault="00BD4488" w:rsidP="00BD4488">
      <w:pPr>
        <w:pStyle w:val="BodyText"/>
      </w:pPr>
      <w:r w:rsidRPr="00BD4488">
        <w:rPr>
          <w:b/>
          <w:bCs/>
        </w:rPr>
        <w:t>Year</w:t>
      </w:r>
      <w:r>
        <w:t>: Junior</w:t>
      </w:r>
    </w:p>
    <w:p w14:paraId="0561CA5C" w14:textId="77777777" w:rsidR="00BD4488" w:rsidRDefault="00BD4488" w:rsidP="00BD4488">
      <w:pPr>
        <w:pStyle w:val="BodyText"/>
      </w:pPr>
      <w:r w:rsidRPr="00BD4488">
        <w:rPr>
          <w:b/>
          <w:bCs/>
        </w:rPr>
        <w:lastRenderedPageBreak/>
        <w:t>Relevant</w:t>
      </w:r>
      <w:r>
        <w:t xml:space="preserve"> </w:t>
      </w:r>
      <w:r w:rsidRPr="00BD4488">
        <w:rPr>
          <w:b/>
          <w:bCs/>
        </w:rPr>
        <w:t>Courses</w:t>
      </w:r>
      <w:r>
        <w:t>: EECS 168, EECS 268, EECS 368</w:t>
      </w:r>
    </w:p>
    <w:p w14:paraId="139CDE9A"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JavaScript, C#, Python, HTML</w:t>
      </w:r>
    </w:p>
    <w:p w14:paraId="04146FBF" w14:textId="77777777" w:rsidR="00BD4488" w:rsidRDefault="00BD4488" w:rsidP="00BD4488">
      <w:pPr>
        <w:pStyle w:val="BodyText"/>
      </w:pPr>
      <w:r w:rsidRPr="00BD4488">
        <w:rPr>
          <w:b/>
          <w:bCs/>
        </w:rPr>
        <w:t>Hobbies</w:t>
      </w:r>
      <w:r>
        <w:t>: Tabletop &amp; digital games, digital art, weightlifting, racquetball</w:t>
      </w:r>
    </w:p>
    <w:p w14:paraId="1F0FB5E6" w14:textId="77777777" w:rsidR="00BD4488" w:rsidRDefault="00BD4488" w:rsidP="00BD4488">
      <w:pPr>
        <w:pStyle w:val="BodyText"/>
      </w:pPr>
    </w:p>
    <w:p w14:paraId="38C20548" w14:textId="77777777" w:rsidR="00BD4488" w:rsidRDefault="00BD4488" w:rsidP="00BD4488">
      <w:pPr>
        <w:pStyle w:val="BodyText"/>
      </w:pPr>
      <w:r w:rsidRPr="00BD4488">
        <w:rPr>
          <w:b/>
          <w:bCs/>
        </w:rPr>
        <w:t>Name</w:t>
      </w:r>
      <w:r>
        <w:t>: Jack Reynolds</w:t>
      </w:r>
    </w:p>
    <w:p w14:paraId="06517500" w14:textId="77777777" w:rsidR="00BD4488" w:rsidRDefault="00BD4488" w:rsidP="00BD4488">
      <w:pPr>
        <w:pStyle w:val="BodyText"/>
      </w:pPr>
      <w:r w:rsidRPr="00BD4488">
        <w:rPr>
          <w:b/>
          <w:bCs/>
        </w:rPr>
        <w:t>Phone</w:t>
      </w:r>
      <w:r>
        <w:t xml:space="preserve"> </w:t>
      </w:r>
      <w:r w:rsidRPr="00BD4488">
        <w:rPr>
          <w:b/>
          <w:bCs/>
        </w:rPr>
        <w:t>Number</w:t>
      </w:r>
      <w:r>
        <w:t>: (913)-634-0412</w:t>
      </w:r>
    </w:p>
    <w:p w14:paraId="7E022C4E" w14:textId="77777777" w:rsidR="00BD4488" w:rsidRDefault="00BD4488" w:rsidP="00BD4488">
      <w:pPr>
        <w:pStyle w:val="BodyText"/>
      </w:pPr>
      <w:r w:rsidRPr="00BD4488">
        <w:rPr>
          <w:b/>
          <w:bCs/>
        </w:rPr>
        <w:t>Email</w:t>
      </w:r>
      <w:r>
        <w:t>: jackreynolds@ku.edu</w:t>
      </w:r>
    </w:p>
    <w:p w14:paraId="346AAC17"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 8pm - 10 pm, TWRF: 6pm - 10pm, flexible Saturday/Sunday</w:t>
      </w:r>
    </w:p>
    <w:p w14:paraId="7B58BCA7" w14:textId="77777777" w:rsidR="00BD4488" w:rsidRDefault="00BD4488" w:rsidP="00BD4488">
      <w:pPr>
        <w:pStyle w:val="BodyText"/>
      </w:pPr>
      <w:r w:rsidRPr="00BD4488">
        <w:rPr>
          <w:b/>
          <w:bCs/>
        </w:rPr>
        <w:t>Major</w:t>
      </w:r>
      <w:r>
        <w:t>: Computer Science</w:t>
      </w:r>
    </w:p>
    <w:p w14:paraId="164A4BC1" w14:textId="77777777" w:rsidR="00BD4488" w:rsidRDefault="00BD4488" w:rsidP="00BD4488">
      <w:pPr>
        <w:pStyle w:val="BodyText"/>
      </w:pPr>
      <w:r w:rsidRPr="00BD4488">
        <w:rPr>
          <w:b/>
          <w:bCs/>
        </w:rPr>
        <w:t>Year</w:t>
      </w:r>
      <w:r>
        <w:t>: Junior</w:t>
      </w:r>
    </w:p>
    <w:p w14:paraId="3B48F2F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789DF55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C, JavaScript, HTML</w:t>
      </w:r>
    </w:p>
    <w:p w14:paraId="5EDA4EB1" w14:textId="77777777" w:rsidR="00BD4488" w:rsidRDefault="00BD4488" w:rsidP="00BD4488">
      <w:pPr>
        <w:pStyle w:val="BodyText"/>
      </w:pPr>
      <w:r w:rsidRPr="00BD4488">
        <w:rPr>
          <w:b/>
          <w:bCs/>
        </w:rPr>
        <w:t>Hobbies</w:t>
      </w:r>
      <w:r>
        <w:t xml:space="preserve">: Playing saxophone, tabletop and video games, cooking  </w:t>
      </w:r>
    </w:p>
    <w:p w14:paraId="7809C3C6" w14:textId="77777777" w:rsidR="00BD4488" w:rsidRDefault="00BD4488" w:rsidP="00BD4488">
      <w:pPr>
        <w:pStyle w:val="BodyText"/>
      </w:pPr>
    </w:p>
    <w:p w14:paraId="29A87D37" w14:textId="77777777" w:rsidR="00BD4488" w:rsidRDefault="00BD4488" w:rsidP="00BD4488">
      <w:pPr>
        <w:pStyle w:val="BodyText"/>
      </w:pPr>
    </w:p>
    <w:p w14:paraId="3FD86B3E" w14:textId="77777777" w:rsidR="00BD4488" w:rsidRDefault="00BD4488" w:rsidP="00BD4488">
      <w:pPr>
        <w:pStyle w:val="BodyText"/>
      </w:pPr>
      <w:r w:rsidRPr="00BD4488">
        <w:rPr>
          <w:b/>
          <w:bCs/>
        </w:rPr>
        <w:t>Name</w:t>
      </w:r>
      <w:r>
        <w:t>: Rylan DeGarmo</w:t>
      </w:r>
    </w:p>
    <w:p w14:paraId="6C96EF34" w14:textId="77777777" w:rsidR="00BD4488" w:rsidRDefault="00BD4488" w:rsidP="00BD4488">
      <w:pPr>
        <w:pStyle w:val="BodyText"/>
      </w:pPr>
      <w:r w:rsidRPr="00BD4488">
        <w:rPr>
          <w:b/>
          <w:bCs/>
        </w:rPr>
        <w:t>Phone</w:t>
      </w:r>
      <w:r>
        <w:t xml:space="preserve"> </w:t>
      </w:r>
      <w:r w:rsidRPr="00BD4488">
        <w:rPr>
          <w:b/>
          <w:bCs/>
        </w:rPr>
        <w:t>Number</w:t>
      </w:r>
      <w:r>
        <w:t>: (316) 796-3719</w:t>
      </w:r>
    </w:p>
    <w:p w14:paraId="75639B3E" w14:textId="77777777" w:rsidR="00BD4488" w:rsidRDefault="00BD4488" w:rsidP="00BD4488">
      <w:pPr>
        <w:pStyle w:val="BodyText"/>
      </w:pPr>
      <w:r w:rsidRPr="00BD4488">
        <w:rPr>
          <w:b/>
          <w:bCs/>
        </w:rPr>
        <w:t>Email</w:t>
      </w:r>
      <w:r>
        <w:t>: r031d544@ku.edu</w:t>
      </w:r>
    </w:p>
    <w:p w14:paraId="0947956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M/F 8am-9am, 4pm-10pm | Tu/Th 8am-10am, 4pm-10pm | W 8am-9am, 12pm-10pm | Sa/Su 8am-10pm</w:t>
      </w:r>
    </w:p>
    <w:p w14:paraId="1A3A8DD2" w14:textId="77777777" w:rsidR="00BD4488" w:rsidRDefault="00BD4488" w:rsidP="00BD4488">
      <w:pPr>
        <w:pStyle w:val="BodyText"/>
      </w:pPr>
      <w:r w:rsidRPr="00BD4488">
        <w:rPr>
          <w:b/>
          <w:bCs/>
        </w:rPr>
        <w:t>Major</w:t>
      </w:r>
      <w:r>
        <w:t>: Computer Science</w:t>
      </w:r>
    </w:p>
    <w:p w14:paraId="535F7420" w14:textId="77777777" w:rsidR="00BD4488" w:rsidRDefault="00BD4488" w:rsidP="00BD4488">
      <w:pPr>
        <w:pStyle w:val="BodyText"/>
      </w:pPr>
      <w:r w:rsidRPr="00BD4488">
        <w:rPr>
          <w:b/>
          <w:bCs/>
        </w:rPr>
        <w:t>Year</w:t>
      </w:r>
      <w:r>
        <w:t>: Junior</w:t>
      </w:r>
    </w:p>
    <w:p w14:paraId="0FF6CA5E" w14:textId="77777777" w:rsidR="00BD4488" w:rsidRDefault="00BD4488" w:rsidP="00BD4488">
      <w:pPr>
        <w:pStyle w:val="BodyText"/>
      </w:pPr>
      <w:r w:rsidRPr="00BD4488">
        <w:rPr>
          <w:b/>
          <w:bCs/>
        </w:rPr>
        <w:t>Relevant</w:t>
      </w:r>
      <w:r>
        <w:t xml:space="preserve"> </w:t>
      </w:r>
      <w:r w:rsidRPr="00BD4488">
        <w:rPr>
          <w:b/>
          <w:bCs/>
        </w:rPr>
        <w:t>Courses</w:t>
      </w:r>
      <w:r>
        <w:t>: EECS 168, EECS 268, EECS 140, EECS 210</w:t>
      </w:r>
    </w:p>
    <w:p w14:paraId="09BE2A5B"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C++, HTML</w:t>
      </w:r>
    </w:p>
    <w:p w14:paraId="5F6B8CFE" w14:textId="77777777" w:rsidR="00BD4488" w:rsidRDefault="00BD4488" w:rsidP="00BD4488">
      <w:pPr>
        <w:pStyle w:val="BodyText"/>
      </w:pPr>
      <w:r w:rsidRPr="00BD4488">
        <w:rPr>
          <w:b/>
          <w:bCs/>
        </w:rPr>
        <w:t>Hobbies</w:t>
      </w:r>
      <w:r>
        <w:t>: Youtube, video games</w:t>
      </w:r>
    </w:p>
    <w:p w14:paraId="3C0CE55C" w14:textId="77777777" w:rsidR="00BD4488" w:rsidRDefault="00BD4488" w:rsidP="00BD4488">
      <w:pPr>
        <w:pStyle w:val="BodyText"/>
      </w:pPr>
    </w:p>
    <w:p w14:paraId="55C7C247" w14:textId="77777777" w:rsidR="00BD4488" w:rsidRDefault="00BD4488" w:rsidP="00BD4488">
      <w:pPr>
        <w:pStyle w:val="BodyText"/>
      </w:pPr>
      <w:r w:rsidRPr="00BD4488">
        <w:rPr>
          <w:b/>
          <w:bCs/>
        </w:rPr>
        <w:t>Name</w:t>
      </w:r>
      <w:r>
        <w:t>: Chinh Nguyen</w:t>
      </w:r>
    </w:p>
    <w:p w14:paraId="6B74FF0C" w14:textId="77777777" w:rsidR="00BD4488" w:rsidRDefault="00BD4488" w:rsidP="00BD4488">
      <w:pPr>
        <w:pStyle w:val="BodyText"/>
      </w:pPr>
      <w:r w:rsidRPr="00BD4488">
        <w:rPr>
          <w:b/>
          <w:bCs/>
        </w:rPr>
        <w:t>Phone</w:t>
      </w:r>
      <w:r>
        <w:t xml:space="preserve"> </w:t>
      </w:r>
      <w:r w:rsidRPr="00BD4488">
        <w:rPr>
          <w:b/>
          <w:bCs/>
        </w:rPr>
        <w:t>Number</w:t>
      </w:r>
      <w:r>
        <w:t>:  (620) 277-6337</w:t>
      </w:r>
    </w:p>
    <w:p w14:paraId="026966B9" w14:textId="77777777" w:rsidR="00BD4488" w:rsidRDefault="00BD4488" w:rsidP="00BD4488">
      <w:pPr>
        <w:pStyle w:val="BodyText"/>
      </w:pPr>
      <w:r w:rsidRPr="00BD4488">
        <w:rPr>
          <w:b/>
          <w:bCs/>
        </w:rPr>
        <w:t>Email</w:t>
      </w:r>
      <w:r>
        <w:t>: nguyenchinh@ku.edu</w:t>
      </w:r>
    </w:p>
    <w:p w14:paraId="20968852" w14:textId="77777777" w:rsidR="00BD4488" w:rsidRDefault="00BD4488" w:rsidP="00BD4488">
      <w:pPr>
        <w:pStyle w:val="BodyText"/>
      </w:pPr>
      <w:r w:rsidRPr="00BD4488">
        <w:rPr>
          <w:b/>
          <w:bCs/>
        </w:rPr>
        <w:t>Available</w:t>
      </w:r>
      <w:r>
        <w:t xml:space="preserve"> </w:t>
      </w:r>
      <w:r w:rsidRPr="00BD4488">
        <w:rPr>
          <w:b/>
          <w:bCs/>
        </w:rPr>
        <w:t>times</w:t>
      </w:r>
      <w:r>
        <w:t xml:space="preserve"> </w:t>
      </w:r>
      <w:r w:rsidRPr="00BD4488">
        <w:rPr>
          <w:b/>
          <w:bCs/>
        </w:rPr>
        <w:t>for</w:t>
      </w:r>
      <w:r>
        <w:t xml:space="preserve"> </w:t>
      </w:r>
      <w:r w:rsidRPr="00BD4488">
        <w:rPr>
          <w:b/>
          <w:bCs/>
        </w:rPr>
        <w:t>team</w:t>
      </w:r>
      <w:r>
        <w:t xml:space="preserve"> </w:t>
      </w:r>
      <w:r w:rsidRPr="00BD4488">
        <w:rPr>
          <w:b/>
          <w:bCs/>
        </w:rPr>
        <w:t>meetings</w:t>
      </w:r>
      <w:r>
        <w:t>: M-W-F 5PM-10PM, Flexible Saturday and Sunday</w:t>
      </w:r>
    </w:p>
    <w:p w14:paraId="49F885B6" w14:textId="77777777" w:rsidR="00BD4488" w:rsidRDefault="00BD4488" w:rsidP="00BD4488">
      <w:pPr>
        <w:pStyle w:val="BodyText"/>
      </w:pPr>
      <w:r w:rsidRPr="00BD4488">
        <w:rPr>
          <w:b/>
          <w:bCs/>
        </w:rPr>
        <w:t>Major</w:t>
      </w:r>
      <w:r>
        <w:t>:  Computer Science</w:t>
      </w:r>
    </w:p>
    <w:p w14:paraId="5E2E7261" w14:textId="77777777" w:rsidR="00BD4488" w:rsidRDefault="00BD4488" w:rsidP="00BD4488">
      <w:pPr>
        <w:pStyle w:val="BodyText"/>
      </w:pPr>
      <w:r w:rsidRPr="00BD4488">
        <w:rPr>
          <w:b/>
          <w:bCs/>
        </w:rPr>
        <w:t>Year</w:t>
      </w:r>
      <w:r>
        <w:t>:  Junior</w:t>
      </w:r>
    </w:p>
    <w:p w14:paraId="36E6D638" w14:textId="77777777" w:rsidR="00BD4488" w:rsidRDefault="00BD4488" w:rsidP="00BD4488">
      <w:pPr>
        <w:pStyle w:val="BodyText"/>
      </w:pPr>
      <w:r w:rsidRPr="00BD4488">
        <w:rPr>
          <w:b/>
          <w:bCs/>
        </w:rPr>
        <w:t>Relevant</w:t>
      </w:r>
      <w:r>
        <w:t xml:space="preserve"> </w:t>
      </w:r>
      <w:r w:rsidRPr="00BD4488">
        <w:rPr>
          <w:b/>
          <w:bCs/>
        </w:rPr>
        <w:t>Courses</w:t>
      </w:r>
      <w:r>
        <w:t>: EECS 168, EECS 268, EECS 368</w:t>
      </w:r>
    </w:p>
    <w:p w14:paraId="50B4FA29" w14:textId="77777777" w:rsidR="00BD4488" w:rsidRDefault="00BD4488" w:rsidP="00BD4488">
      <w:pPr>
        <w:pStyle w:val="BodyText"/>
      </w:pPr>
      <w:r w:rsidRPr="00BD4488">
        <w:rPr>
          <w:b/>
          <w:bCs/>
        </w:rPr>
        <w:t>Proficient</w:t>
      </w:r>
      <w:r>
        <w:t xml:space="preserve"> </w:t>
      </w:r>
      <w:r w:rsidRPr="00BD4488">
        <w:rPr>
          <w:b/>
          <w:bCs/>
        </w:rPr>
        <w:t>Programming</w:t>
      </w:r>
      <w:r>
        <w:t xml:space="preserve"> </w:t>
      </w:r>
      <w:r w:rsidRPr="00BD4488">
        <w:rPr>
          <w:b/>
          <w:bCs/>
        </w:rPr>
        <w:t>Languages</w:t>
      </w:r>
      <w:r>
        <w:t>: Python, JavaScript, C++, HTML</w:t>
      </w:r>
    </w:p>
    <w:p w14:paraId="5ED51936" w14:textId="40D0B813" w:rsidR="00364501" w:rsidRPr="0065708D" w:rsidRDefault="00BD4488" w:rsidP="00BD4488">
      <w:pPr>
        <w:pStyle w:val="BodyText"/>
      </w:pPr>
      <w:r w:rsidRPr="00BD4488">
        <w:rPr>
          <w:b/>
          <w:bCs/>
        </w:rPr>
        <w:t>Hobbies</w:t>
      </w:r>
      <w:r>
        <w:t>: Video games, weight lifting, art, music</w:t>
      </w:r>
    </w:p>
    <w:p w14:paraId="30352135" w14:textId="59597B28" w:rsidR="00364501" w:rsidRPr="0065708D" w:rsidRDefault="00BD4488">
      <w:pPr>
        <w:pStyle w:val="Heading1"/>
      </w:pPr>
      <w:bookmarkStart w:id="2" w:name="_Toc118062604"/>
      <w:r>
        <w:lastRenderedPageBreak/>
        <w:t>Role and Responsibilities</w:t>
      </w:r>
      <w:bookmarkEnd w:id="2"/>
    </w:p>
    <w:p w14:paraId="7EDC1522" w14:textId="77777777" w:rsidR="00B44010" w:rsidRDefault="00B44010" w:rsidP="00B44010">
      <w:pPr>
        <w:pStyle w:val="BodyText"/>
      </w:pPr>
      <w:r w:rsidRPr="00B44010">
        <w:rPr>
          <w:b/>
          <w:bCs/>
        </w:rPr>
        <w:t>Name</w:t>
      </w:r>
      <w:r>
        <w:t>: Grant Jones</w:t>
      </w:r>
    </w:p>
    <w:p w14:paraId="5C23B61B" w14:textId="77777777" w:rsidR="00B44010" w:rsidRDefault="00B44010" w:rsidP="00B44010">
      <w:pPr>
        <w:pStyle w:val="BodyText"/>
      </w:pPr>
      <w:r w:rsidRPr="00B44010">
        <w:rPr>
          <w:b/>
          <w:bCs/>
        </w:rPr>
        <w:t>Role</w:t>
      </w:r>
      <w:r>
        <w:t>: Project Manager</w:t>
      </w:r>
    </w:p>
    <w:p w14:paraId="610E1448" w14:textId="77777777" w:rsidR="00B44010" w:rsidRDefault="00B44010" w:rsidP="00B44010">
      <w:pPr>
        <w:pStyle w:val="BodyText"/>
      </w:pPr>
      <w:r w:rsidRPr="00B44010">
        <w:rPr>
          <w:b/>
          <w:bCs/>
        </w:rPr>
        <w:t>Responsibilities</w:t>
      </w:r>
      <w:r>
        <w:t>: Responsible for providing up-to-date status of team progress, managing the team meetings, and maintaining a record (minutes or log) of each meeting (e.g., when, purpose, who attended, etc.).</w:t>
      </w:r>
    </w:p>
    <w:p w14:paraId="742CEC43" w14:textId="77777777" w:rsidR="00B44010" w:rsidRDefault="00B44010" w:rsidP="00B44010">
      <w:pPr>
        <w:pStyle w:val="BodyText"/>
      </w:pPr>
    </w:p>
    <w:p w14:paraId="7A70CBEF" w14:textId="77777777" w:rsidR="00B44010" w:rsidRDefault="00B44010" w:rsidP="00B44010">
      <w:pPr>
        <w:pStyle w:val="BodyText"/>
      </w:pPr>
      <w:r w:rsidRPr="00B44010">
        <w:rPr>
          <w:b/>
          <w:bCs/>
        </w:rPr>
        <w:t>Name</w:t>
      </w:r>
      <w:r>
        <w:t>: Chinh Nguyen</w:t>
      </w:r>
    </w:p>
    <w:p w14:paraId="544C8AEE" w14:textId="77777777" w:rsidR="00B44010" w:rsidRDefault="00B44010" w:rsidP="00B44010">
      <w:pPr>
        <w:pStyle w:val="BodyText"/>
      </w:pPr>
      <w:r w:rsidRPr="00B44010">
        <w:rPr>
          <w:b/>
          <w:bCs/>
        </w:rPr>
        <w:t>Role</w:t>
      </w:r>
      <w:r>
        <w:t>: Quality Assurance Engineer</w:t>
      </w:r>
    </w:p>
    <w:p w14:paraId="63F79FD6" w14:textId="595CD6E5" w:rsidR="00B44010" w:rsidRDefault="00B44010" w:rsidP="00B44010">
      <w:pPr>
        <w:pStyle w:val="BodyText"/>
      </w:pPr>
      <w:r w:rsidRPr="00B44010">
        <w:rPr>
          <w:b/>
          <w:bCs/>
        </w:rPr>
        <w:t>Responsibilities</w:t>
      </w:r>
      <w:r>
        <w:t>: Responsible for the final quality of each artifact, e.g., technical accuracy, but also uniformity in typesetting (consistency of font sizes, margins, colors), correct spelling and grammatically correct sentences, adhering to the templates, checking for consistency among deliverables, etc.</w:t>
      </w:r>
    </w:p>
    <w:p w14:paraId="2DBBD086" w14:textId="77777777" w:rsidR="00B44010" w:rsidRDefault="00B44010" w:rsidP="00B44010">
      <w:pPr>
        <w:pStyle w:val="BodyText"/>
      </w:pPr>
    </w:p>
    <w:p w14:paraId="193B8138" w14:textId="77777777" w:rsidR="00B44010" w:rsidRDefault="00B44010" w:rsidP="00B44010">
      <w:pPr>
        <w:pStyle w:val="BodyText"/>
      </w:pPr>
      <w:r w:rsidRPr="00B44010">
        <w:rPr>
          <w:b/>
          <w:bCs/>
        </w:rPr>
        <w:t>Name</w:t>
      </w:r>
      <w:r>
        <w:t>: Rylan DeGarmo</w:t>
      </w:r>
    </w:p>
    <w:p w14:paraId="1AD90156" w14:textId="77777777" w:rsidR="00B44010" w:rsidRDefault="00B44010" w:rsidP="00B44010">
      <w:pPr>
        <w:pStyle w:val="BodyText"/>
      </w:pPr>
      <w:r w:rsidRPr="00B44010">
        <w:rPr>
          <w:b/>
          <w:bCs/>
        </w:rPr>
        <w:t>Role</w:t>
      </w:r>
      <w:r>
        <w:t>: Project Leader</w:t>
      </w:r>
    </w:p>
    <w:p w14:paraId="1214F85E" w14:textId="77777777" w:rsidR="00B44010" w:rsidRDefault="00B44010" w:rsidP="00B44010">
      <w:pPr>
        <w:pStyle w:val="BodyText"/>
      </w:pPr>
      <w:r w:rsidRPr="00B44010">
        <w:rPr>
          <w:b/>
          <w:bCs/>
        </w:rPr>
        <w:t>Responsibilities</w:t>
      </w:r>
      <w:r>
        <w:t>: Responsible for compiling “original project deliverables” which has been accomplished by all team members, directing the project and leading project portion meetings, and reporting to the professor project technical issues not resolvable within the team.</w:t>
      </w:r>
    </w:p>
    <w:p w14:paraId="4988E37F" w14:textId="77777777" w:rsidR="00B44010" w:rsidRDefault="00B44010" w:rsidP="00B44010">
      <w:pPr>
        <w:pStyle w:val="BodyText"/>
      </w:pPr>
    </w:p>
    <w:p w14:paraId="238C6591" w14:textId="77777777" w:rsidR="00B44010" w:rsidRDefault="00B44010" w:rsidP="00B44010">
      <w:pPr>
        <w:pStyle w:val="BodyText"/>
      </w:pPr>
      <w:r w:rsidRPr="00B44010">
        <w:rPr>
          <w:b/>
          <w:bCs/>
        </w:rPr>
        <w:t>Name</w:t>
      </w:r>
      <w:r>
        <w:t>: Joe Murray</w:t>
      </w:r>
    </w:p>
    <w:p w14:paraId="5C212AC4" w14:textId="4E54DFC3" w:rsidR="00B44010" w:rsidRDefault="00B44010" w:rsidP="00B44010">
      <w:pPr>
        <w:pStyle w:val="BodyText"/>
      </w:pPr>
      <w:r w:rsidRPr="00B44010">
        <w:rPr>
          <w:b/>
          <w:bCs/>
        </w:rPr>
        <w:t>Role</w:t>
      </w:r>
      <w:r>
        <w:t xml:space="preserve">: </w:t>
      </w:r>
      <w:r w:rsidR="008C3D6D">
        <w:t>ABSENT</w:t>
      </w:r>
    </w:p>
    <w:p w14:paraId="7F7278CA" w14:textId="387F6F7C" w:rsidR="00B44010" w:rsidRDefault="00B44010" w:rsidP="00B44010">
      <w:pPr>
        <w:pStyle w:val="BodyText"/>
      </w:pPr>
      <w:r w:rsidRPr="00B44010">
        <w:rPr>
          <w:b/>
          <w:bCs/>
        </w:rPr>
        <w:t>Responsibilities</w:t>
      </w:r>
      <w:r>
        <w:t xml:space="preserve">: </w:t>
      </w:r>
      <w:r w:rsidR="008C3D6D">
        <w:t>N/A</w:t>
      </w:r>
    </w:p>
    <w:p w14:paraId="6590EA8C" w14:textId="77777777" w:rsidR="00B44010" w:rsidRDefault="00B44010" w:rsidP="00B44010">
      <w:pPr>
        <w:pStyle w:val="BodyText"/>
      </w:pPr>
    </w:p>
    <w:p w14:paraId="0382DECB" w14:textId="77777777" w:rsidR="00B44010" w:rsidRDefault="00B44010" w:rsidP="00B44010">
      <w:pPr>
        <w:pStyle w:val="BodyText"/>
      </w:pPr>
      <w:r w:rsidRPr="00B44010">
        <w:rPr>
          <w:b/>
          <w:bCs/>
        </w:rPr>
        <w:t>Name</w:t>
      </w:r>
      <w:r>
        <w:t>: Adair Torres</w:t>
      </w:r>
    </w:p>
    <w:p w14:paraId="4EA9D4BB" w14:textId="77777777" w:rsidR="00B44010" w:rsidRDefault="00B44010" w:rsidP="00B44010">
      <w:pPr>
        <w:pStyle w:val="BodyText"/>
      </w:pPr>
      <w:r w:rsidRPr="00B44010">
        <w:rPr>
          <w:b/>
          <w:bCs/>
        </w:rPr>
        <w:t>Role</w:t>
      </w:r>
      <w:r>
        <w:t>: Data Administrator</w:t>
      </w:r>
    </w:p>
    <w:p w14:paraId="6452F29B" w14:textId="77777777" w:rsidR="00B44010" w:rsidRDefault="00B44010" w:rsidP="00B44010">
      <w:pPr>
        <w:pStyle w:val="BodyText"/>
      </w:pPr>
      <w:r w:rsidRPr="00B44010">
        <w:rPr>
          <w:b/>
          <w:bCs/>
        </w:rPr>
        <w:t>Responsibilities</w:t>
      </w:r>
      <w:r>
        <w:t>: Responsible for development of file server system backend, which may track user lessons, store login credentials, and organize and deliver files required by individual lessons.</w:t>
      </w:r>
    </w:p>
    <w:p w14:paraId="5D321AFE" w14:textId="77777777" w:rsidR="00B44010" w:rsidRDefault="00B44010" w:rsidP="00B44010">
      <w:pPr>
        <w:pStyle w:val="BodyText"/>
      </w:pPr>
    </w:p>
    <w:p w14:paraId="664277AF" w14:textId="77777777" w:rsidR="00B44010" w:rsidRDefault="00B44010" w:rsidP="00B44010">
      <w:pPr>
        <w:pStyle w:val="BodyText"/>
      </w:pPr>
      <w:r w:rsidRPr="00B44010">
        <w:rPr>
          <w:b/>
          <w:bCs/>
        </w:rPr>
        <w:t>Name</w:t>
      </w:r>
      <w:r>
        <w:t>: Jack Reynolds</w:t>
      </w:r>
    </w:p>
    <w:p w14:paraId="1EF6669E" w14:textId="77777777" w:rsidR="00B44010" w:rsidRDefault="00B44010" w:rsidP="00B44010">
      <w:pPr>
        <w:pStyle w:val="BodyText"/>
      </w:pPr>
      <w:r w:rsidRPr="00B44010">
        <w:rPr>
          <w:b/>
          <w:bCs/>
        </w:rPr>
        <w:t>Role</w:t>
      </w:r>
      <w:r>
        <w:t>: UI / Accessibility Developer</w:t>
      </w:r>
    </w:p>
    <w:p w14:paraId="37B7AAB4" w14:textId="4DDCDECF" w:rsidR="0063153F" w:rsidRDefault="00B44010" w:rsidP="0063153F">
      <w:pPr>
        <w:pStyle w:val="BodyText"/>
      </w:pPr>
      <w:r w:rsidRPr="00B44010">
        <w:rPr>
          <w:b/>
          <w:bCs/>
        </w:rPr>
        <w:t>Responsibilities</w:t>
      </w:r>
      <w:r>
        <w:t>: Responsible for the development of frontend software, user interfaces and displays. Emphasis on creating user assets that can be used without significant difficulty.</w:t>
      </w:r>
    </w:p>
    <w:p w14:paraId="0D81F691" w14:textId="517FA145" w:rsidR="00364501" w:rsidRDefault="0063153F" w:rsidP="0063153F">
      <w:pPr>
        <w:widowControl/>
        <w:spacing w:line="240" w:lineRule="auto"/>
      </w:pPr>
      <w:r>
        <w:br w:type="page"/>
      </w:r>
    </w:p>
    <w:p w14:paraId="52A3B279" w14:textId="285AB2DA" w:rsidR="0063153F" w:rsidRDefault="0063153F" w:rsidP="0063153F">
      <w:pPr>
        <w:pStyle w:val="Heading1"/>
      </w:pPr>
      <w:r>
        <w:lastRenderedPageBreak/>
        <w:t>Meeting Log</w:t>
      </w:r>
    </w:p>
    <w:tbl>
      <w:tblPr>
        <w:tblStyle w:val="TableGrid"/>
        <w:tblW w:w="0" w:type="auto"/>
        <w:tblLook w:val="04A0" w:firstRow="1" w:lastRow="0" w:firstColumn="1" w:lastColumn="0" w:noHBand="0" w:noVBand="1"/>
      </w:tblPr>
      <w:tblGrid>
        <w:gridCol w:w="2337"/>
        <w:gridCol w:w="2337"/>
        <w:gridCol w:w="2338"/>
        <w:gridCol w:w="2338"/>
      </w:tblGrid>
      <w:tr w:rsidR="0063153F" w:rsidRPr="0063153F" w14:paraId="6DFA7093" w14:textId="77777777" w:rsidTr="0063153F">
        <w:tc>
          <w:tcPr>
            <w:tcW w:w="2337" w:type="dxa"/>
          </w:tcPr>
          <w:p w14:paraId="5559E6EC" w14:textId="1B3A5BBB" w:rsidR="0063153F" w:rsidRPr="0063153F" w:rsidRDefault="0063153F" w:rsidP="0063153F">
            <w:pPr>
              <w:jc w:val="center"/>
              <w:rPr>
                <w:b/>
                <w:bCs/>
              </w:rPr>
            </w:pPr>
            <w:r w:rsidRPr="0063153F">
              <w:rPr>
                <w:b/>
                <w:bCs/>
              </w:rPr>
              <w:t>Date</w:t>
            </w:r>
          </w:p>
        </w:tc>
        <w:tc>
          <w:tcPr>
            <w:tcW w:w="2337" w:type="dxa"/>
          </w:tcPr>
          <w:p w14:paraId="74FCCBF0" w14:textId="0CC48E14" w:rsidR="0063153F" w:rsidRPr="0063153F" w:rsidRDefault="0063153F" w:rsidP="0063153F">
            <w:pPr>
              <w:jc w:val="center"/>
              <w:rPr>
                <w:b/>
                <w:bCs/>
              </w:rPr>
            </w:pPr>
            <w:r w:rsidRPr="0063153F">
              <w:rPr>
                <w:b/>
                <w:bCs/>
              </w:rPr>
              <w:t>Time</w:t>
            </w:r>
          </w:p>
        </w:tc>
        <w:tc>
          <w:tcPr>
            <w:tcW w:w="2338" w:type="dxa"/>
          </w:tcPr>
          <w:p w14:paraId="2128BF15" w14:textId="448BCE76" w:rsidR="0063153F" w:rsidRPr="0063153F" w:rsidRDefault="0063153F" w:rsidP="0063153F">
            <w:pPr>
              <w:jc w:val="center"/>
              <w:rPr>
                <w:b/>
                <w:bCs/>
              </w:rPr>
            </w:pPr>
            <w:r w:rsidRPr="0063153F">
              <w:rPr>
                <w:b/>
                <w:bCs/>
              </w:rPr>
              <w:t>Description</w:t>
            </w:r>
          </w:p>
        </w:tc>
        <w:tc>
          <w:tcPr>
            <w:tcW w:w="2338" w:type="dxa"/>
          </w:tcPr>
          <w:p w14:paraId="33375D13" w14:textId="25FC2246" w:rsidR="0063153F" w:rsidRPr="0063153F" w:rsidRDefault="0063153F" w:rsidP="0063153F">
            <w:pPr>
              <w:jc w:val="center"/>
              <w:rPr>
                <w:b/>
                <w:bCs/>
              </w:rPr>
            </w:pPr>
            <w:r w:rsidRPr="0063153F">
              <w:rPr>
                <w:b/>
                <w:bCs/>
              </w:rPr>
              <w:t>Attendance</w:t>
            </w:r>
          </w:p>
        </w:tc>
      </w:tr>
      <w:tr w:rsidR="0063153F" w14:paraId="5A0B6B0B"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3BBDACF7" w14:textId="4B5A528F" w:rsidR="0063153F" w:rsidRPr="0063153F" w:rsidRDefault="0063153F" w:rsidP="0063153F">
            <w:r>
              <w:rPr>
                <w:color w:val="000000"/>
              </w:rPr>
              <w:t>10/9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A1596B" w14:textId="6798B9CE" w:rsidR="0063153F" w:rsidRPr="0063153F" w:rsidRDefault="0063153F" w:rsidP="0063153F">
            <w:r w:rsidRPr="0063153F">
              <w:rPr>
                <w:color w:val="000000"/>
              </w:rPr>
              <w:t>75 minutes</w:t>
            </w:r>
          </w:p>
        </w:tc>
        <w:tc>
          <w:tcPr>
            <w:tcW w:w="2338" w:type="dxa"/>
            <w:tcBorders>
              <w:top w:val="single" w:sz="6" w:space="0" w:color="000000"/>
              <w:left w:val="single" w:sz="6" w:space="0" w:color="000000"/>
              <w:bottom w:val="single" w:sz="6" w:space="0" w:color="000000"/>
              <w:right w:val="single" w:sz="6" w:space="0" w:color="000000"/>
            </w:tcBorders>
          </w:tcPr>
          <w:p w14:paraId="26F047F9" w14:textId="691D0C8B" w:rsidR="0063153F" w:rsidRPr="0063153F" w:rsidRDefault="0063153F" w:rsidP="0063153F">
            <w:r w:rsidRPr="0063153F">
              <w:rPr>
                <w:color w:val="000000"/>
              </w:rPr>
              <w:t>Fill out profiles, discuss roles, and brainstorm project ideas</w:t>
            </w:r>
          </w:p>
        </w:tc>
        <w:tc>
          <w:tcPr>
            <w:tcW w:w="2338" w:type="dxa"/>
            <w:tcBorders>
              <w:top w:val="single" w:sz="6" w:space="0" w:color="000000"/>
              <w:left w:val="single" w:sz="6" w:space="0" w:color="000000"/>
              <w:bottom w:val="single" w:sz="6" w:space="0" w:color="000000"/>
              <w:right w:val="single" w:sz="6" w:space="0" w:color="000000"/>
            </w:tcBorders>
          </w:tcPr>
          <w:p w14:paraId="6B05D6B9" w14:textId="1A77223D" w:rsidR="0063153F" w:rsidRPr="0063153F" w:rsidRDefault="0063153F" w:rsidP="0063153F">
            <w:r w:rsidRPr="0063153F">
              <w:rPr>
                <w:color w:val="000000"/>
              </w:rPr>
              <w:t>Adair, Jack, Rylan, Chinh, and Grant</w:t>
            </w:r>
          </w:p>
        </w:tc>
      </w:tr>
      <w:tr w:rsidR="0063153F" w14:paraId="5ED3A4AF"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03167E4F" w14:textId="11105E99" w:rsidR="0063153F" w:rsidRPr="0063153F" w:rsidRDefault="0063153F" w:rsidP="0063153F">
            <w:r>
              <w:rPr>
                <w:color w:val="000000"/>
              </w:rPr>
              <w:t>17/9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0F8531A" w14:textId="4DD51B85" w:rsidR="0063153F" w:rsidRPr="0063153F" w:rsidRDefault="0063153F" w:rsidP="0063153F">
            <w:r w:rsidRPr="0063153F">
              <w:rPr>
                <w:color w:val="000000"/>
              </w:rPr>
              <w:t>40 minutes</w:t>
            </w:r>
          </w:p>
        </w:tc>
        <w:tc>
          <w:tcPr>
            <w:tcW w:w="2338" w:type="dxa"/>
            <w:tcBorders>
              <w:top w:val="single" w:sz="6" w:space="0" w:color="000000"/>
              <w:left w:val="single" w:sz="6" w:space="0" w:color="000000"/>
              <w:bottom w:val="single" w:sz="6" w:space="0" w:color="000000"/>
              <w:right w:val="single" w:sz="6" w:space="0" w:color="000000"/>
            </w:tcBorders>
          </w:tcPr>
          <w:p w14:paraId="2198BAFB" w14:textId="038D8FF7" w:rsidR="0063153F" w:rsidRPr="0063153F" w:rsidRDefault="0063153F" w:rsidP="0063153F">
            <w:r w:rsidRPr="0063153F">
              <w:rPr>
                <w:color w:val="000000"/>
              </w:rPr>
              <w:t>Decide what project we’re doing and create a product vision statement</w:t>
            </w:r>
          </w:p>
        </w:tc>
        <w:tc>
          <w:tcPr>
            <w:tcW w:w="2338" w:type="dxa"/>
            <w:tcBorders>
              <w:top w:val="single" w:sz="6" w:space="0" w:color="000000"/>
              <w:left w:val="single" w:sz="6" w:space="0" w:color="000000"/>
              <w:bottom w:val="single" w:sz="6" w:space="0" w:color="000000"/>
              <w:right w:val="single" w:sz="6" w:space="0" w:color="000000"/>
            </w:tcBorders>
          </w:tcPr>
          <w:p w14:paraId="7B49F1F1" w14:textId="68D8B79E" w:rsidR="0063153F" w:rsidRPr="0063153F" w:rsidRDefault="0063153F" w:rsidP="0063153F">
            <w:r w:rsidRPr="0063153F">
              <w:rPr>
                <w:color w:val="000000"/>
              </w:rPr>
              <w:t>Jack, Rylan, Chinh, Joe, Adair, and Grant</w:t>
            </w:r>
          </w:p>
        </w:tc>
      </w:tr>
      <w:tr w:rsidR="0063153F" w14:paraId="2A581CC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7861AA68" w14:textId="5EFFFA71" w:rsidR="0063153F" w:rsidRPr="0063153F" w:rsidRDefault="0063153F" w:rsidP="0063153F">
            <w:r>
              <w:rPr>
                <w:color w:val="000000"/>
              </w:rPr>
              <w:t>28/9</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55D35A01" w14:textId="3F625BEB" w:rsidR="0063153F" w:rsidRPr="0063153F" w:rsidRDefault="0063153F" w:rsidP="0063153F">
            <w:r w:rsidRPr="0063153F">
              <w:rPr>
                <w:color w:val="000000"/>
              </w:rPr>
              <w:t>85 minutes</w:t>
            </w:r>
          </w:p>
        </w:tc>
        <w:tc>
          <w:tcPr>
            <w:tcW w:w="2338" w:type="dxa"/>
            <w:tcBorders>
              <w:top w:val="single" w:sz="6" w:space="0" w:color="000000"/>
              <w:left w:val="single" w:sz="6" w:space="0" w:color="000000"/>
              <w:bottom w:val="single" w:sz="6" w:space="0" w:color="000000"/>
              <w:right w:val="single" w:sz="6" w:space="0" w:color="000000"/>
            </w:tcBorders>
          </w:tcPr>
          <w:p w14:paraId="2830CCE1" w14:textId="3B6D0AEE" w:rsidR="0063153F" w:rsidRPr="0063153F" w:rsidRDefault="0063153F" w:rsidP="0063153F">
            <w:r w:rsidRPr="0063153F">
              <w:rPr>
                <w:color w:val="000000"/>
              </w:rPr>
              <w:t>Discussing outline for use case requirements </w:t>
            </w:r>
          </w:p>
        </w:tc>
        <w:tc>
          <w:tcPr>
            <w:tcW w:w="2338" w:type="dxa"/>
            <w:tcBorders>
              <w:top w:val="single" w:sz="6" w:space="0" w:color="000000"/>
              <w:left w:val="single" w:sz="6" w:space="0" w:color="000000"/>
              <w:bottom w:val="single" w:sz="6" w:space="0" w:color="000000"/>
              <w:right w:val="single" w:sz="6" w:space="0" w:color="000000"/>
            </w:tcBorders>
          </w:tcPr>
          <w:p w14:paraId="73309885" w14:textId="61492E04" w:rsidR="0063153F" w:rsidRPr="0063153F" w:rsidRDefault="0063153F" w:rsidP="0063153F">
            <w:r w:rsidRPr="0063153F">
              <w:rPr>
                <w:color w:val="000000"/>
              </w:rPr>
              <w:t>Jack, Rylan (small group) </w:t>
            </w:r>
          </w:p>
        </w:tc>
      </w:tr>
      <w:tr w:rsidR="0063153F" w14:paraId="035D078A"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1154DEE1" w14:textId="28AA3C84" w:rsidR="0063153F" w:rsidRPr="0063153F" w:rsidRDefault="0063153F" w:rsidP="0063153F">
            <w:r>
              <w:rPr>
                <w:color w:val="000000"/>
              </w:rPr>
              <w:t>1/10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FF71661" w14:textId="2C521312"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452293BB" w14:textId="63B267FD" w:rsidR="0063153F" w:rsidRPr="0063153F" w:rsidRDefault="0063153F" w:rsidP="0063153F">
            <w:r w:rsidRPr="0063153F">
              <w:rPr>
                <w:color w:val="000000"/>
              </w:rPr>
              <w:t>Finalizing first iteration of requirements, clarification on individual work</w:t>
            </w:r>
          </w:p>
        </w:tc>
        <w:tc>
          <w:tcPr>
            <w:tcW w:w="2338" w:type="dxa"/>
            <w:tcBorders>
              <w:top w:val="single" w:sz="6" w:space="0" w:color="000000"/>
              <w:left w:val="single" w:sz="6" w:space="0" w:color="000000"/>
              <w:bottom w:val="single" w:sz="6" w:space="0" w:color="000000"/>
              <w:right w:val="single" w:sz="6" w:space="0" w:color="000000"/>
            </w:tcBorders>
          </w:tcPr>
          <w:p w14:paraId="5A8A3696" w14:textId="4E4C3591" w:rsidR="0063153F" w:rsidRPr="0063153F" w:rsidRDefault="0063153F" w:rsidP="0063153F">
            <w:r w:rsidRPr="0063153F">
              <w:rPr>
                <w:color w:val="000000"/>
              </w:rPr>
              <w:t>Adair, Jack, Rylan, Chinh</w:t>
            </w:r>
          </w:p>
        </w:tc>
      </w:tr>
      <w:tr w:rsidR="0063153F" w14:paraId="10339018"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2F6F3F4" w14:textId="35EEC05D" w:rsidR="0063153F" w:rsidRPr="0063153F" w:rsidRDefault="0063153F" w:rsidP="0063153F">
            <w:r>
              <w:rPr>
                <w:color w:val="000000"/>
              </w:rPr>
              <w:t>8/10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76F9A1AB" w14:textId="6270A5AC" w:rsidR="0063153F" w:rsidRPr="0063153F" w:rsidRDefault="0063153F" w:rsidP="0063153F">
            <w:r w:rsidRPr="0063153F">
              <w:rPr>
                <w:color w:val="000000"/>
              </w:rPr>
              <w:t>35 minutes</w:t>
            </w:r>
          </w:p>
        </w:tc>
        <w:tc>
          <w:tcPr>
            <w:tcW w:w="2338" w:type="dxa"/>
            <w:tcBorders>
              <w:top w:val="single" w:sz="6" w:space="0" w:color="000000"/>
              <w:left w:val="single" w:sz="6" w:space="0" w:color="000000"/>
              <w:bottom w:val="single" w:sz="6" w:space="0" w:color="000000"/>
              <w:right w:val="single" w:sz="6" w:space="0" w:color="000000"/>
            </w:tcBorders>
          </w:tcPr>
          <w:p w14:paraId="61BC08A4" w14:textId="1690A7CE" w:rsidR="0063153F" w:rsidRPr="0063153F" w:rsidRDefault="0063153F" w:rsidP="0063153F">
            <w:r w:rsidRPr="0063153F">
              <w:rPr>
                <w:color w:val="000000"/>
              </w:rPr>
              <w:t>Finalized requirements, prototype, and GitHub. Discussed next steps</w:t>
            </w:r>
          </w:p>
        </w:tc>
        <w:tc>
          <w:tcPr>
            <w:tcW w:w="2338" w:type="dxa"/>
            <w:tcBorders>
              <w:top w:val="single" w:sz="6" w:space="0" w:color="000000"/>
              <w:left w:val="single" w:sz="6" w:space="0" w:color="000000"/>
              <w:bottom w:val="single" w:sz="6" w:space="0" w:color="000000"/>
              <w:right w:val="single" w:sz="6" w:space="0" w:color="000000"/>
            </w:tcBorders>
          </w:tcPr>
          <w:p w14:paraId="05A46E99" w14:textId="46824807" w:rsidR="0063153F" w:rsidRPr="0063153F" w:rsidRDefault="0063153F" w:rsidP="0063153F">
            <w:r w:rsidRPr="0063153F">
              <w:rPr>
                <w:color w:val="000000"/>
              </w:rPr>
              <w:t>Adair, Jack, Chinh, Rylan, and Grant</w:t>
            </w:r>
          </w:p>
        </w:tc>
      </w:tr>
      <w:tr w:rsidR="0063153F" w14:paraId="6E1983BD"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52B9826" w14:textId="5182011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1478C2D3" w14:textId="415FE70D" w:rsidR="0063153F" w:rsidRPr="0063153F" w:rsidRDefault="0063153F" w:rsidP="0063153F">
            <w:r w:rsidRPr="0063153F">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77D6C408" w14:textId="172FBB29" w:rsidR="0063153F" w:rsidRPr="0063153F" w:rsidRDefault="0063153F" w:rsidP="0063153F">
            <w:r w:rsidRPr="0063153F">
              <w:rPr>
                <w:color w:val="000000"/>
              </w:rPr>
              <w:t>Discuss and distribute work for first iteration of UML class and sequence diagrams</w:t>
            </w:r>
          </w:p>
        </w:tc>
        <w:tc>
          <w:tcPr>
            <w:tcW w:w="2338" w:type="dxa"/>
            <w:tcBorders>
              <w:top w:val="single" w:sz="6" w:space="0" w:color="000000"/>
              <w:left w:val="single" w:sz="6" w:space="0" w:color="000000"/>
              <w:bottom w:val="single" w:sz="6" w:space="0" w:color="000000"/>
              <w:right w:val="single" w:sz="6" w:space="0" w:color="000000"/>
            </w:tcBorders>
          </w:tcPr>
          <w:p w14:paraId="052B6DA2" w14:textId="1D2BDAC7" w:rsidR="0063153F" w:rsidRPr="0063153F" w:rsidRDefault="0063153F" w:rsidP="0063153F">
            <w:r w:rsidRPr="0063153F">
              <w:rPr>
                <w:color w:val="000000"/>
              </w:rPr>
              <w:t>Adair, Jack, Rylan, Chinh, and Grant</w:t>
            </w:r>
          </w:p>
        </w:tc>
      </w:tr>
      <w:tr w:rsidR="0063153F" w14:paraId="3DD54DA3"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63DFEA16" w14:textId="5808873D" w:rsidR="0063153F" w:rsidRPr="0063153F" w:rsidRDefault="0063153F" w:rsidP="0063153F">
            <w:r>
              <w:rPr>
                <w:color w:val="000000"/>
              </w:rPr>
              <w:t>22/10</w:t>
            </w:r>
            <w:r w:rsidRP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202434B9" w14:textId="3B835B25" w:rsidR="0063153F" w:rsidRPr="0063153F" w:rsidRDefault="0063153F" w:rsidP="0063153F">
            <w:r w:rsidRPr="0063153F">
              <w:rPr>
                <w:color w:val="000000"/>
              </w:rPr>
              <w:t>50 minutes</w:t>
            </w:r>
          </w:p>
        </w:tc>
        <w:tc>
          <w:tcPr>
            <w:tcW w:w="2338" w:type="dxa"/>
            <w:tcBorders>
              <w:top w:val="single" w:sz="6" w:space="0" w:color="000000"/>
              <w:left w:val="single" w:sz="6" w:space="0" w:color="000000"/>
              <w:bottom w:val="single" w:sz="6" w:space="0" w:color="000000"/>
              <w:right w:val="single" w:sz="6" w:space="0" w:color="000000"/>
            </w:tcBorders>
          </w:tcPr>
          <w:p w14:paraId="280751CF" w14:textId="394C7CF9" w:rsidR="0063153F" w:rsidRPr="0063153F" w:rsidRDefault="0063153F" w:rsidP="0063153F">
            <w:r w:rsidRPr="0063153F">
              <w:rPr>
                <w:color w:val="000000"/>
              </w:rPr>
              <w:t>Created first iteration of UML class diagrams</w:t>
            </w:r>
          </w:p>
        </w:tc>
        <w:tc>
          <w:tcPr>
            <w:tcW w:w="2338" w:type="dxa"/>
            <w:tcBorders>
              <w:top w:val="single" w:sz="6" w:space="0" w:color="000000"/>
              <w:left w:val="single" w:sz="6" w:space="0" w:color="000000"/>
              <w:bottom w:val="single" w:sz="6" w:space="0" w:color="000000"/>
              <w:right w:val="single" w:sz="6" w:space="0" w:color="000000"/>
            </w:tcBorders>
          </w:tcPr>
          <w:p w14:paraId="3BDA394F" w14:textId="466330D4" w:rsidR="0063153F" w:rsidRPr="0063153F" w:rsidRDefault="0063153F" w:rsidP="0063153F">
            <w:r w:rsidRPr="0063153F">
              <w:rPr>
                <w:color w:val="000000"/>
              </w:rPr>
              <w:t>Rylan and Grant (small group)</w:t>
            </w:r>
          </w:p>
        </w:tc>
      </w:tr>
      <w:tr w:rsidR="0063153F" w14:paraId="0DDCBDA6" w14:textId="77777777" w:rsidTr="00DA55CE">
        <w:tc>
          <w:tcPr>
            <w:tcW w:w="2337" w:type="dxa"/>
            <w:tcBorders>
              <w:top w:val="single" w:sz="6" w:space="0" w:color="000000"/>
              <w:left w:val="single" w:sz="6" w:space="0" w:color="000000"/>
              <w:bottom w:val="single" w:sz="6" w:space="0" w:color="000000"/>
              <w:right w:val="single" w:sz="6" w:space="0" w:color="000000"/>
            </w:tcBorders>
          </w:tcPr>
          <w:p w14:paraId="2BEAA176" w14:textId="14BE5BEF" w:rsidR="0063153F" w:rsidRPr="0063153F" w:rsidRDefault="009858AF" w:rsidP="0063153F">
            <w:pPr>
              <w:rPr>
                <w:color w:val="000000"/>
              </w:rPr>
            </w:pPr>
            <w:r>
              <w:rPr>
                <w:color w:val="000000"/>
              </w:rPr>
              <w:t>26</w:t>
            </w:r>
            <w:r w:rsidR="0063153F">
              <w:rPr>
                <w:color w:val="000000"/>
              </w:rPr>
              <w:t>/</w:t>
            </w:r>
            <w:r>
              <w:rPr>
                <w:color w:val="000000"/>
              </w:rPr>
              <w:t>10</w:t>
            </w:r>
            <w:r w:rsidR="0063153F">
              <w:rPr>
                <w:color w:val="000000"/>
              </w:rPr>
              <w:t>/22</w:t>
            </w:r>
          </w:p>
        </w:tc>
        <w:tc>
          <w:tcPr>
            <w:tcW w:w="2337" w:type="dxa"/>
            <w:tcBorders>
              <w:top w:val="single" w:sz="6" w:space="0" w:color="000000"/>
              <w:left w:val="single" w:sz="6" w:space="0" w:color="000000"/>
              <w:bottom w:val="single" w:sz="6" w:space="0" w:color="000000"/>
              <w:right w:val="single" w:sz="6" w:space="0" w:color="000000"/>
            </w:tcBorders>
          </w:tcPr>
          <w:p w14:paraId="6340F30C" w14:textId="1816E77E" w:rsidR="0063153F" w:rsidRPr="0063153F" w:rsidRDefault="0063153F" w:rsidP="0063153F">
            <w:pPr>
              <w:rPr>
                <w:color w:val="000000"/>
              </w:rPr>
            </w:pPr>
            <w:r>
              <w:rPr>
                <w:color w:val="000000"/>
              </w:rPr>
              <w:t>30 minutes</w:t>
            </w:r>
          </w:p>
        </w:tc>
        <w:tc>
          <w:tcPr>
            <w:tcW w:w="2338" w:type="dxa"/>
            <w:tcBorders>
              <w:top w:val="single" w:sz="6" w:space="0" w:color="000000"/>
              <w:left w:val="single" w:sz="6" w:space="0" w:color="000000"/>
              <w:bottom w:val="single" w:sz="6" w:space="0" w:color="000000"/>
              <w:right w:val="single" w:sz="6" w:space="0" w:color="000000"/>
            </w:tcBorders>
          </w:tcPr>
          <w:p w14:paraId="4DB902A1" w14:textId="41BB9947" w:rsidR="0063153F" w:rsidRPr="0063153F" w:rsidRDefault="0063153F" w:rsidP="0063153F">
            <w:pPr>
              <w:rPr>
                <w:color w:val="000000"/>
              </w:rPr>
            </w:pPr>
            <w:r>
              <w:rPr>
                <w:color w:val="000000"/>
              </w:rPr>
              <w:t>Organized and discussed work for Software Architecture Document.</w:t>
            </w:r>
          </w:p>
        </w:tc>
        <w:tc>
          <w:tcPr>
            <w:tcW w:w="2338" w:type="dxa"/>
            <w:tcBorders>
              <w:top w:val="single" w:sz="6" w:space="0" w:color="000000"/>
              <w:left w:val="single" w:sz="6" w:space="0" w:color="000000"/>
              <w:bottom w:val="single" w:sz="6" w:space="0" w:color="000000"/>
              <w:right w:val="single" w:sz="6" w:space="0" w:color="000000"/>
            </w:tcBorders>
          </w:tcPr>
          <w:p w14:paraId="4DA6AA36" w14:textId="54F414BB" w:rsidR="0063153F" w:rsidRPr="0063153F" w:rsidRDefault="0063153F" w:rsidP="0063153F">
            <w:pPr>
              <w:rPr>
                <w:color w:val="000000"/>
              </w:rPr>
            </w:pPr>
            <w:r>
              <w:rPr>
                <w:color w:val="000000"/>
              </w:rPr>
              <w:t>Adair, Jack, Chinh, Rylan, and Grant</w:t>
            </w:r>
          </w:p>
        </w:tc>
      </w:tr>
    </w:tbl>
    <w:p w14:paraId="3A8C266B" w14:textId="08CA8839" w:rsidR="0063153F" w:rsidRDefault="0063153F" w:rsidP="0063153F"/>
    <w:p w14:paraId="5CD8B53E" w14:textId="77777777" w:rsidR="0063153F" w:rsidRPr="0063153F" w:rsidRDefault="0063153F" w:rsidP="0063153F"/>
    <w:sectPr w:rsidR="0063153F" w:rsidRPr="0063153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EFF67" w14:textId="77777777" w:rsidR="00F77E9F" w:rsidRDefault="00F77E9F">
      <w:pPr>
        <w:spacing w:line="240" w:lineRule="auto"/>
      </w:pPr>
      <w:r>
        <w:separator/>
      </w:r>
    </w:p>
  </w:endnote>
  <w:endnote w:type="continuationSeparator" w:id="0">
    <w:p w14:paraId="05687E11" w14:textId="77777777" w:rsidR="00F77E9F" w:rsidRDefault="00F77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8BC8" w14:textId="77777777" w:rsidR="00364501" w:rsidRDefault="003645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65AB6" w14:textId="77777777" w:rsidR="00364501" w:rsidRDefault="00364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4501" w14:paraId="0415A2A3" w14:textId="77777777">
      <w:tc>
        <w:tcPr>
          <w:tcW w:w="3162" w:type="dxa"/>
          <w:tcBorders>
            <w:top w:val="nil"/>
            <w:left w:val="nil"/>
            <w:bottom w:val="nil"/>
            <w:right w:val="nil"/>
          </w:tcBorders>
        </w:tcPr>
        <w:p w14:paraId="75D36284" w14:textId="77777777" w:rsidR="00364501" w:rsidRDefault="00364501">
          <w:pPr>
            <w:ind w:right="360"/>
          </w:pPr>
          <w:r>
            <w:t>Confidential</w:t>
          </w:r>
        </w:p>
      </w:tc>
      <w:tc>
        <w:tcPr>
          <w:tcW w:w="3162" w:type="dxa"/>
          <w:tcBorders>
            <w:top w:val="nil"/>
            <w:left w:val="nil"/>
            <w:bottom w:val="nil"/>
            <w:right w:val="nil"/>
          </w:tcBorders>
        </w:tcPr>
        <w:p w14:paraId="497768D3" w14:textId="61AF33B0" w:rsidR="00364501" w:rsidRDefault="00364501">
          <w:pPr>
            <w:jc w:val="center"/>
          </w:pPr>
          <w:r>
            <w:sym w:font="Symbol" w:char="F0D3"/>
          </w:r>
          <w:fldSimple w:instr=" DOCPROPERTY &quot;Company&quot;  \* MERGEFORMAT ">
            <w:r w:rsidR="003D638C">
              <w:t>&lt;Company Name&gt;</w:t>
            </w:r>
          </w:fldSimple>
          <w:r>
            <w:t xml:space="preserve">, </w:t>
          </w:r>
          <w:r>
            <w:fldChar w:fldCharType="begin"/>
          </w:r>
          <w:r>
            <w:instrText xml:space="preserve"> DATE \@ "yyyy" </w:instrText>
          </w:r>
          <w:r>
            <w:fldChar w:fldCharType="separate"/>
          </w:r>
          <w:r w:rsidR="008C3D6D">
            <w:rPr>
              <w:noProof/>
            </w:rPr>
            <w:t>2022</w:t>
          </w:r>
          <w:r>
            <w:fldChar w:fldCharType="end"/>
          </w:r>
        </w:p>
      </w:tc>
      <w:tc>
        <w:tcPr>
          <w:tcW w:w="3162" w:type="dxa"/>
          <w:tcBorders>
            <w:top w:val="nil"/>
            <w:left w:val="nil"/>
            <w:bottom w:val="nil"/>
            <w:right w:val="nil"/>
          </w:tcBorders>
        </w:tcPr>
        <w:p w14:paraId="04FD4A3C" w14:textId="77777777" w:rsidR="00364501" w:rsidRDefault="003645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708D">
            <w:rPr>
              <w:rStyle w:val="PageNumber"/>
              <w:noProof/>
            </w:rPr>
            <w:t>5</w:t>
          </w:r>
          <w:r>
            <w:rPr>
              <w:rStyle w:val="PageNumber"/>
            </w:rPr>
            <w:fldChar w:fldCharType="end"/>
          </w:r>
        </w:p>
      </w:tc>
    </w:tr>
  </w:tbl>
  <w:p w14:paraId="4D0CFB97" w14:textId="77777777" w:rsidR="00364501" w:rsidRDefault="00364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8A1" w14:textId="77777777" w:rsidR="00364501" w:rsidRDefault="0036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BBD3" w14:textId="77777777" w:rsidR="00F77E9F" w:rsidRDefault="00F77E9F">
      <w:pPr>
        <w:spacing w:line="240" w:lineRule="auto"/>
      </w:pPr>
      <w:r>
        <w:separator/>
      </w:r>
    </w:p>
  </w:footnote>
  <w:footnote w:type="continuationSeparator" w:id="0">
    <w:p w14:paraId="24551523" w14:textId="77777777" w:rsidR="00F77E9F" w:rsidRDefault="00F77E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67B5" w14:textId="77777777" w:rsidR="00364501" w:rsidRDefault="00364501">
    <w:pPr>
      <w:rPr>
        <w:sz w:val="24"/>
      </w:rPr>
    </w:pPr>
  </w:p>
  <w:p w14:paraId="7AE6322A" w14:textId="77777777" w:rsidR="00364501" w:rsidRDefault="00364501">
    <w:pPr>
      <w:pBdr>
        <w:top w:val="single" w:sz="6" w:space="1" w:color="auto"/>
      </w:pBdr>
      <w:rPr>
        <w:sz w:val="24"/>
      </w:rPr>
    </w:pPr>
  </w:p>
  <w:p w14:paraId="6C1F63ED" w14:textId="687B631D" w:rsidR="00364501" w:rsidRDefault="00B44010">
    <w:pPr>
      <w:pBdr>
        <w:bottom w:val="single" w:sz="6" w:space="1" w:color="auto"/>
      </w:pBdr>
      <w:jc w:val="right"/>
      <w:rPr>
        <w:rFonts w:ascii="Arial" w:hAnsi="Arial"/>
        <w:b/>
        <w:sz w:val="36"/>
      </w:rPr>
    </w:pPr>
    <w:r>
      <w:rPr>
        <w:rFonts w:ascii="Arial" w:hAnsi="Arial"/>
        <w:b/>
        <w:sz w:val="36"/>
      </w:rPr>
      <w:t>LearningEDU</w:t>
    </w:r>
  </w:p>
  <w:p w14:paraId="0B495FE1" w14:textId="77777777" w:rsidR="00364501" w:rsidRDefault="00364501">
    <w:pPr>
      <w:pBdr>
        <w:bottom w:val="single" w:sz="6" w:space="1" w:color="auto"/>
      </w:pBdr>
      <w:jc w:val="right"/>
      <w:rPr>
        <w:sz w:val="24"/>
      </w:rPr>
    </w:pPr>
  </w:p>
  <w:p w14:paraId="18EFFA0E" w14:textId="77777777" w:rsidR="00364501" w:rsidRDefault="00364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4501" w14:paraId="090A08AF" w14:textId="77777777">
      <w:tc>
        <w:tcPr>
          <w:tcW w:w="6379" w:type="dxa"/>
        </w:tcPr>
        <w:p w14:paraId="46F0966E" w14:textId="778A28F5" w:rsidR="00364501" w:rsidRDefault="00B44010">
          <w:r>
            <w:t>ChessEDU</w:t>
          </w:r>
        </w:p>
      </w:tc>
      <w:tc>
        <w:tcPr>
          <w:tcW w:w="3179" w:type="dxa"/>
        </w:tcPr>
        <w:p w14:paraId="16C7C62A" w14:textId="123B3F25" w:rsidR="00364501" w:rsidRDefault="00364501">
          <w:pPr>
            <w:tabs>
              <w:tab w:val="left" w:pos="1135"/>
            </w:tabs>
            <w:spacing w:before="40"/>
            <w:ind w:right="68"/>
          </w:pPr>
          <w:r>
            <w:t xml:space="preserve">  Version:           &lt;</w:t>
          </w:r>
          <w:r w:rsidR="00BD4488">
            <w:t>2</w:t>
          </w:r>
          <w:r>
            <w:t>.</w:t>
          </w:r>
          <w:r w:rsidR="00B44010">
            <w:t>1</w:t>
          </w:r>
          <w:r>
            <w:t>&gt;</w:t>
          </w:r>
        </w:p>
      </w:tc>
    </w:tr>
    <w:tr w:rsidR="00364501" w14:paraId="017696E8" w14:textId="77777777">
      <w:tc>
        <w:tcPr>
          <w:tcW w:w="6379" w:type="dxa"/>
        </w:tcPr>
        <w:p w14:paraId="60FBE9BA" w14:textId="428E324D" w:rsidR="00364501" w:rsidRDefault="00BD4488">
          <w:r>
            <w:t>Introduction</w:t>
          </w:r>
        </w:p>
      </w:tc>
      <w:tc>
        <w:tcPr>
          <w:tcW w:w="3179" w:type="dxa"/>
        </w:tcPr>
        <w:p w14:paraId="3B4281B3" w14:textId="0380BB2B" w:rsidR="00364501" w:rsidRDefault="00364501">
          <w:r>
            <w:t xml:space="preserve">  Date:  &lt;</w:t>
          </w:r>
          <w:r w:rsidR="00B44010">
            <w:t>30</w:t>
          </w:r>
          <w:r>
            <w:t>/</w:t>
          </w:r>
          <w:r w:rsidR="00B44010">
            <w:t>10</w:t>
          </w:r>
          <w:r>
            <w:t>/</w:t>
          </w:r>
          <w:r w:rsidR="00B44010">
            <w:t>2022</w:t>
          </w:r>
          <w:r>
            <w:t>&gt;</w:t>
          </w:r>
        </w:p>
      </w:tc>
    </w:tr>
    <w:tr w:rsidR="00364501" w14:paraId="262DAB28" w14:textId="77777777">
      <w:tc>
        <w:tcPr>
          <w:tcW w:w="9558" w:type="dxa"/>
          <w:gridSpan w:val="2"/>
        </w:tcPr>
        <w:p w14:paraId="3D8804D1" w14:textId="0C8F9133" w:rsidR="00364501" w:rsidRDefault="00B44010">
          <w:r>
            <w:t>c</w:t>
          </w:r>
          <w:r w:rsidR="00BD4488">
            <w:t>hessedu_intro</w:t>
          </w:r>
        </w:p>
      </w:tc>
    </w:tr>
  </w:tbl>
  <w:p w14:paraId="410BEBAF" w14:textId="77777777" w:rsidR="00364501" w:rsidRDefault="00364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6058A" w14:textId="77777777" w:rsidR="00364501" w:rsidRDefault="00364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701488"/>
    <w:multiLevelType w:val="multilevel"/>
    <w:tmpl w:val="CD0033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79069609">
    <w:abstractNumId w:val="0"/>
  </w:num>
  <w:num w:numId="2" w16cid:durableId="11922609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7934996">
    <w:abstractNumId w:val="9"/>
  </w:num>
  <w:num w:numId="4" w16cid:durableId="2102405269">
    <w:abstractNumId w:val="20"/>
  </w:num>
  <w:num w:numId="5" w16cid:durableId="258679562">
    <w:abstractNumId w:val="14"/>
  </w:num>
  <w:num w:numId="6" w16cid:durableId="2024698913">
    <w:abstractNumId w:val="13"/>
  </w:num>
  <w:num w:numId="7" w16cid:durableId="17480727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444496296">
    <w:abstractNumId w:val="2"/>
  </w:num>
  <w:num w:numId="9" w16cid:durableId="937710183">
    <w:abstractNumId w:val="19"/>
  </w:num>
  <w:num w:numId="10" w16cid:durableId="1837455581">
    <w:abstractNumId w:val="3"/>
  </w:num>
  <w:num w:numId="11" w16cid:durableId="1296183659">
    <w:abstractNumId w:val="10"/>
  </w:num>
  <w:num w:numId="12" w16cid:durableId="143593894">
    <w:abstractNumId w:val="8"/>
  </w:num>
  <w:num w:numId="13" w16cid:durableId="1253785420">
    <w:abstractNumId w:val="18"/>
  </w:num>
  <w:num w:numId="14" w16cid:durableId="2050641571">
    <w:abstractNumId w:val="7"/>
  </w:num>
  <w:num w:numId="15" w16cid:durableId="10374025">
    <w:abstractNumId w:val="4"/>
  </w:num>
  <w:num w:numId="16" w16cid:durableId="182985229">
    <w:abstractNumId w:val="17"/>
  </w:num>
  <w:num w:numId="17" w16cid:durableId="183592905">
    <w:abstractNumId w:val="12"/>
  </w:num>
  <w:num w:numId="18" w16cid:durableId="1753774077">
    <w:abstractNumId w:val="5"/>
  </w:num>
  <w:num w:numId="19" w16cid:durableId="1703898480">
    <w:abstractNumId w:val="11"/>
  </w:num>
  <w:num w:numId="20" w16cid:durableId="568688065">
    <w:abstractNumId w:val="6"/>
  </w:num>
  <w:num w:numId="21" w16cid:durableId="473178736">
    <w:abstractNumId w:val="15"/>
  </w:num>
  <w:num w:numId="22" w16cid:durableId="752505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88"/>
    <w:rsid w:val="00027D96"/>
    <w:rsid w:val="00364501"/>
    <w:rsid w:val="003D62F0"/>
    <w:rsid w:val="003D638C"/>
    <w:rsid w:val="004900EB"/>
    <w:rsid w:val="0063153F"/>
    <w:rsid w:val="0065708D"/>
    <w:rsid w:val="008C3D6D"/>
    <w:rsid w:val="009858AF"/>
    <w:rsid w:val="00B44010"/>
    <w:rsid w:val="00B44F7D"/>
    <w:rsid w:val="00BD4488"/>
    <w:rsid w:val="00C82ECF"/>
    <w:rsid w:val="00E07838"/>
    <w:rsid w:val="00F7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06B30"/>
  <w15:chartTrackingRefBased/>
  <w15:docId w15:val="{FD866041-3BB8-4AE9-B583-FFAFED8A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table" w:styleId="TableGrid">
    <w:name w:val="Table Grid"/>
    <w:basedOn w:val="TableNormal"/>
    <w:uiPriority w:val="39"/>
    <w:rsid w:val="0063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3847">
      <w:bodyDiv w:val="1"/>
      <w:marLeft w:val="0"/>
      <w:marRight w:val="0"/>
      <w:marTop w:val="0"/>
      <w:marBottom w:val="0"/>
      <w:divBdr>
        <w:top w:val="none" w:sz="0" w:space="0" w:color="auto"/>
        <w:left w:val="none" w:sz="0" w:space="0" w:color="auto"/>
        <w:bottom w:val="none" w:sz="0" w:space="0" w:color="auto"/>
        <w:right w:val="none" w:sz="0" w:space="0" w:color="auto"/>
      </w:divBdr>
    </w:div>
    <w:div w:id="1362243361">
      <w:bodyDiv w:val="1"/>
      <w:marLeft w:val="0"/>
      <w:marRight w:val="0"/>
      <w:marTop w:val="0"/>
      <w:marBottom w:val="0"/>
      <w:divBdr>
        <w:top w:val="none" w:sz="0" w:space="0" w:color="auto"/>
        <w:left w:val="none" w:sz="0" w:space="0" w:color="auto"/>
        <w:bottom w:val="none" w:sz="0" w:space="0" w:color="auto"/>
        <w:right w:val="none" w:sz="0" w:space="0" w:color="auto"/>
      </w:divBdr>
      <w:divsChild>
        <w:div w:id="686714249">
          <w:marLeft w:val="-108"/>
          <w:marRight w:val="0"/>
          <w:marTop w:val="0"/>
          <w:marBottom w:val="0"/>
          <w:divBdr>
            <w:top w:val="none" w:sz="0" w:space="0" w:color="auto"/>
            <w:left w:val="none" w:sz="0" w:space="0" w:color="auto"/>
            <w:bottom w:val="none" w:sz="0" w:space="0" w:color="auto"/>
            <w:right w:val="none" w:sz="0" w:space="0" w:color="auto"/>
          </w:divBdr>
        </w:div>
      </w:divsChild>
    </w:div>
    <w:div w:id="19330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Desktop\upedu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upedu_gloss.dot</Template>
  <TotalTime>21</TotalTime>
  <Pages>7</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Adair Torres</dc:creator>
  <cp:keywords/>
  <dc:description/>
  <cp:lastModifiedBy>Adair Torres</cp:lastModifiedBy>
  <cp:revision>10</cp:revision>
  <cp:lastPrinted>2022-10-31T15:15:00Z</cp:lastPrinted>
  <dcterms:created xsi:type="dcterms:W3CDTF">2022-10-31T03:38:00Z</dcterms:created>
  <dcterms:modified xsi:type="dcterms:W3CDTF">2022-11-04T21:22:00Z</dcterms:modified>
</cp:coreProperties>
</file>