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4AED9" w14:textId="24D8C457" w:rsidR="008568F0" w:rsidRPr="00433DA6" w:rsidRDefault="000B5E64">
      <w:pPr>
        <w:pStyle w:val="Title"/>
        <w:jc w:val="right"/>
      </w:pPr>
      <w:r>
        <w:t>ChessEDU</w:t>
      </w:r>
    </w:p>
    <w:p w14:paraId="14549F9D" w14:textId="77777777" w:rsidR="008568F0" w:rsidRPr="00433DA6" w:rsidRDefault="00000000">
      <w:pPr>
        <w:pStyle w:val="Title"/>
        <w:jc w:val="right"/>
      </w:pPr>
      <w:fldSimple w:instr="title  \* Mergeformat ">
        <w:r w:rsidR="00A54EEB">
          <w:t>Use-Case Specifications</w:t>
        </w:r>
      </w:fldSimple>
    </w:p>
    <w:p w14:paraId="0D7C0947" w14:textId="77777777" w:rsidR="008568F0" w:rsidRPr="00433DA6" w:rsidRDefault="008568F0">
      <w:pPr>
        <w:pStyle w:val="Title"/>
        <w:jc w:val="right"/>
      </w:pPr>
    </w:p>
    <w:p w14:paraId="6A7CA7F5" w14:textId="77777777" w:rsidR="008568F0" w:rsidRPr="00433DA6" w:rsidRDefault="008568F0">
      <w:pPr>
        <w:pStyle w:val="Title"/>
        <w:jc w:val="right"/>
        <w:rPr>
          <w:sz w:val="28"/>
        </w:rPr>
      </w:pPr>
      <w:r w:rsidRPr="00433DA6">
        <w:rPr>
          <w:sz w:val="28"/>
        </w:rPr>
        <w:t>Version &lt;1.0&gt;</w:t>
      </w:r>
    </w:p>
    <w:p w14:paraId="4B444090" w14:textId="77777777" w:rsidR="008568F0" w:rsidRPr="00433DA6" w:rsidRDefault="008568F0"/>
    <w:p w14:paraId="146DB6FF" w14:textId="77777777" w:rsidR="008568F0" w:rsidRPr="00433DA6" w:rsidRDefault="008568F0">
      <w:pPr>
        <w:pStyle w:val="InfoBlue"/>
      </w:pPr>
      <w:r w:rsidRPr="00433DA6">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50121094" w14:textId="77777777" w:rsidR="008568F0" w:rsidRPr="00433DA6" w:rsidRDefault="008568F0">
      <w:pPr>
        <w:pStyle w:val="InfoBlue"/>
      </w:pPr>
      <w:r w:rsidRPr="00433DA6">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6012E397" w14:textId="77777777" w:rsidR="008568F0" w:rsidRPr="00433DA6" w:rsidRDefault="008568F0"/>
    <w:p w14:paraId="4FB2124A" w14:textId="77777777" w:rsidR="008568F0" w:rsidRPr="00433DA6" w:rsidRDefault="008568F0">
      <w:pPr>
        <w:pStyle w:val="BodyText"/>
      </w:pPr>
    </w:p>
    <w:p w14:paraId="7D747313" w14:textId="77777777" w:rsidR="008568F0" w:rsidRPr="00433DA6" w:rsidRDefault="008568F0">
      <w:pPr>
        <w:pStyle w:val="BodyText"/>
      </w:pPr>
    </w:p>
    <w:p w14:paraId="776FAA11" w14:textId="77777777" w:rsidR="008568F0" w:rsidRPr="00433DA6" w:rsidRDefault="008568F0">
      <w:pPr>
        <w:sectPr w:rsidR="008568F0" w:rsidRPr="00433DA6">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vAlign w:val="center"/>
        </w:sectPr>
      </w:pPr>
    </w:p>
    <w:p w14:paraId="11DC4C49" w14:textId="77777777" w:rsidR="008568F0" w:rsidRPr="00433DA6" w:rsidRDefault="008568F0">
      <w:pPr>
        <w:pStyle w:val="Title"/>
      </w:pPr>
      <w:r w:rsidRPr="00433DA6">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68F0" w:rsidRPr="00433DA6" w14:paraId="323F46CC" w14:textId="77777777">
        <w:tc>
          <w:tcPr>
            <w:tcW w:w="2304" w:type="dxa"/>
          </w:tcPr>
          <w:p w14:paraId="4B67349B" w14:textId="77777777" w:rsidR="008568F0" w:rsidRPr="00433DA6" w:rsidRDefault="008568F0">
            <w:pPr>
              <w:pStyle w:val="Tabletext"/>
              <w:jc w:val="center"/>
              <w:rPr>
                <w:b/>
              </w:rPr>
            </w:pPr>
            <w:r w:rsidRPr="00433DA6">
              <w:rPr>
                <w:b/>
              </w:rPr>
              <w:t>Date</w:t>
            </w:r>
          </w:p>
        </w:tc>
        <w:tc>
          <w:tcPr>
            <w:tcW w:w="1152" w:type="dxa"/>
          </w:tcPr>
          <w:p w14:paraId="5159FEF7" w14:textId="77777777" w:rsidR="008568F0" w:rsidRPr="00433DA6" w:rsidRDefault="008568F0">
            <w:pPr>
              <w:pStyle w:val="Tabletext"/>
              <w:jc w:val="center"/>
              <w:rPr>
                <w:b/>
              </w:rPr>
            </w:pPr>
            <w:r w:rsidRPr="00433DA6">
              <w:rPr>
                <w:b/>
              </w:rPr>
              <w:t>Version</w:t>
            </w:r>
          </w:p>
        </w:tc>
        <w:tc>
          <w:tcPr>
            <w:tcW w:w="3744" w:type="dxa"/>
          </w:tcPr>
          <w:p w14:paraId="04972FB6" w14:textId="77777777" w:rsidR="008568F0" w:rsidRPr="00433DA6" w:rsidRDefault="008568F0">
            <w:pPr>
              <w:pStyle w:val="Tabletext"/>
              <w:jc w:val="center"/>
              <w:rPr>
                <w:b/>
              </w:rPr>
            </w:pPr>
            <w:r w:rsidRPr="00433DA6">
              <w:rPr>
                <w:b/>
              </w:rPr>
              <w:t>Description</w:t>
            </w:r>
          </w:p>
        </w:tc>
        <w:tc>
          <w:tcPr>
            <w:tcW w:w="2304" w:type="dxa"/>
          </w:tcPr>
          <w:p w14:paraId="370E14C3" w14:textId="77777777" w:rsidR="008568F0" w:rsidRPr="00433DA6" w:rsidRDefault="008568F0">
            <w:pPr>
              <w:pStyle w:val="Tabletext"/>
              <w:jc w:val="center"/>
              <w:rPr>
                <w:b/>
              </w:rPr>
            </w:pPr>
            <w:r w:rsidRPr="00433DA6">
              <w:rPr>
                <w:b/>
              </w:rPr>
              <w:t>Author</w:t>
            </w:r>
          </w:p>
        </w:tc>
      </w:tr>
      <w:tr w:rsidR="008568F0" w:rsidRPr="00433DA6" w14:paraId="093B93EE" w14:textId="77777777">
        <w:tc>
          <w:tcPr>
            <w:tcW w:w="2304" w:type="dxa"/>
          </w:tcPr>
          <w:p w14:paraId="408BBE4D" w14:textId="77777777" w:rsidR="008568F0" w:rsidRPr="00433DA6" w:rsidRDefault="008568F0">
            <w:pPr>
              <w:pStyle w:val="Tabletext"/>
            </w:pPr>
            <w:r w:rsidRPr="00433DA6">
              <w:t>&lt;dd/mmm/yy&gt;</w:t>
            </w:r>
          </w:p>
        </w:tc>
        <w:tc>
          <w:tcPr>
            <w:tcW w:w="1152" w:type="dxa"/>
          </w:tcPr>
          <w:p w14:paraId="4C1060AC" w14:textId="77777777" w:rsidR="008568F0" w:rsidRPr="00433DA6" w:rsidRDefault="008568F0">
            <w:pPr>
              <w:pStyle w:val="Tabletext"/>
            </w:pPr>
            <w:r w:rsidRPr="00433DA6">
              <w:t>&lt;x.x&gt;</w:t>
            </w:r>
          </w:p>
        </w:tc>
        <w:tc>
          <w:tcPr>
            <w:tcW w:w="3744" w:type="dxa"/>
          </w:tcPr>
          <w:p w14:paraId="2B597204" w14:textId="77777777" w:rsidR="008568F0" w:rsidRPr="00433DA6" w:rsidRDefault="008568F0">
            <w:pPr>
              <w:pStyle w:val="Tabletext"/>
            </w:pPr>
            <w:r w:rsidRPr="00433DA6">
              <w:t>&lt;details&gt;</w:t>
            </w:r>
          </w:p>
        </w:tc>
        <w:tc>
          <w:tcPr>
            <w:tcW w:w="2304" w:type="dxa"/>
          </w:tcPr>
          <w:p w14:paraId="2177BA87" w14:textId="77777777" w:rsidR="008568F0" w:rsidRPr="00433DA6" w:rsidRDefault="008568F0">
            <w:pPr>
              <w:pStyle w:val="Tabletext"/>
            </w:pPr>
            <w:r w:rsidRPr="00433DA6">
              <w:t>&lt;name&gt;</w:t>
            </w:r>
          </w:p>
        </w:tc>
      </w:tr>
      <w:tr w:rsidR="000B5E64" w:rsidRPr="00433DA6" w14:paraId="7AAF4CE6" w14:textId="77777777">
        <w:tc>
          <w:tcPr>
            <w:tcW w:w="2304" w:type="dxa"/>
          </w:tcPr>
          <w:p w14:paraId="4DA6BE7E" w14:textId="1EF96D49" w:rsidR="000B5E64" w:rsidRPr="00433DA6" w:rsidRDefault="000B5E64" w:rsidP="000B5E64">
            <w:pPr>
              <w:pStyle w:val="Tabletext"/>
            </w:pPr>
            <w:r w:rsidRPr="00AB177C">
              <w:t>25/10/2022</w:t>
            </w:r>
          </w:p>
        </w:tc>
        <w:tc>
          <w:tcPr>
            <w:tcW w:w="1152" w:type="dxa"/>
          </w:tcPr>
          <w:p w14:paraId="10E6C7FC" w14:textId="61E24C47" w:rsidR="000B5E64" w:rsidRPr="00433DA6" w:rsidRDefault="000B5E64" w:rsidP="000B5E64">
            <w:pPr>
              <w:pStyle w:val="Tabletext"/>
            </w:pPr>
            <w:r w:rsidRPr="00AB177C">
              <w:t>1.0</w:t>
            </w:r>
          </w:p>
        </w:tc>
        <w:tc>
          <w:tcPr>
            <w:tcW w:w="3744" w:type="dxa"/>
          </w:tcPr>
          <w:p w14:paraId="0092CAB8" w14:textId="419539ED" w:rsidR="000B5E64" w:rsidRPr="00433DA6" w:rsidRDefault="000B5E64" w:rsidP="000B5E64">
            <w:pPr>
              <w:pStyle w:val="Tabletext"/>
            </w:pPr>
            <w:r w:rsidRPr="00AB177C">
              <w:t>First Draft</w:t>
            </w:r>
          </w:p>
        </w:tc>
        <w:tc>
          <w:tcPr>
            <w:tcW w:w="2304" w:type="dxa"/>
          </w:tcPr>
          <w:p w14:paraId="1A77A2DA" w14:textId="14DC15C9" w:rsidR="000B5E64" w:rsidRPr="00433DA6" w:rsidRDefault="000B5E64" w:rsidP="000B5E64">
            <w:pPr>
              <w:pStyle w:val="Tabletext"/>
            </w:pPr>
            <w:r w:rsidRPr="00AB177C">
              <w:t>Adair Torres</w:t>
            </w:r>
          </w:p>
        </w:tc>
      </w:tr>
      <w:tr w:rsidR="008568F0" w:rsidRPr="00433DA6" w14:paraId="67115809" w14:textId="77777777">
        <w:tc>
          <w:tcPr>
            <w:tcW w:w="2304" w:type="dxa"/>
          </w:tcPr>
          <w:p w14:paraId="322618BE" w14:textId="77777777" w:rsidR="008568F0" w:rsidRPr="00433DA6" w:rsidRDefault="008568F0">
            <w:pPr>
              <w:pStyle w:val="Tabletext"/>
            </w:pPr>
          </w:p>
        </w:tc>
        <w:tc>
          <w:tcPr>
            <w:tcW w:w="1152" w:type="dxa"/>
          </w:tcPr>
          <w:p w14:paraId="7A8FF295" w14:textId="77777777" w:rsidR="008568F0" w:rsidRPr="00433DA6" w:rsidRDefault="008568F0">
            <w:pPr>
              <w:pStyle w:val="Tabletext"/>
            </w:pPr>
          </w:p>
        </w:tc>
        <w:tc>
          <w:tcPr>
            <w:tcW w:w="3744" w:type="dxa"/>
          </w:tcPr>
          <w:p w14:paraId="7F5A3BDB" w14:textId="77777777" w:rsidR="008568F0" w:rsidRPr="00433DA6" w:rsidRDefault="008568F0">
            <w:pPr>
              <w:pStyle w:val="Tabletext"/>
            </w:pPr>
          </w:p>
        </w:tc>
        <w:tc>
          <w:tcPr>
            <w:tcW w:w="2304" w:type="dxa"/>
          </w:tcPr>
          <w:p w14:paraId="43B738F8" w14:textId="77777777" w:rsidR="008568F0" w:rsidRPr="00433DA6" w:rsidRDefault="008568F0">
            <w:pPr>
              <w:pStyle w:val="Tabletext"/>
            </w:pPr>
          </w:p>
        </w:tc>
      </w:tr>
      <w:tr w:rsidR="008568F0" w:rsidRPr="00433DA6" w14:paraId="7E9DFE21" w14:textId="77777777">
        <w:tc>
          <w:tcPr>
            <w:tcW w:w="2304" w:type="dxa"/>
          </w:tcPr>
          <w:p w14:paraId="1F6B3839" w14:textId="77777777" w:rsidR="008568F0" w:rsidRPr="00433DA6" w:rsidRDefault="008568F0">
            <w:pPr>
              <w:pStyle w:val="Tabletext"/>
            </w:pPr>
          </w:p>
        </w:tc>
        <w:tc>
          <w:tcPr>
            <w:tcW w:w="1152" w:type="dxa"/>
          </w:tcPr>
          <w:p w14:paraId="6F58AC36" w14:textId="77777777" w:rsidR="008568F0" w:rsidRPr="00433DA6" w:rsidRDefault="008568F0">
            <w:pPr>
              <w:pStyle w:val="Tabletext"/>
            </w:pPr>
          </w:p>
        </w:tc>
        <w:tc>
          <w:tcPr>
            <w:tcW w:w="3744" w:type="dxa"/>
          </w:tcPr>
          <w:p w14:paraId="37D374BA" w14:textId="77777777" w:rsidR="008568F0" w:rsidRPr="00433DA6" w:rsidRDefault="008568F0">
            <w:pPr>
              <w:pStyle w:val="Tabletext"/>
            </w:pPr>
          </w:p>
        </w:tc>
        <w:tc>
          <w:tcPr>
            <w:tcW w:w="2304" w:type="dxa"/>
          </w:tcPr>
          <w:p w14:paraId="4631C6A2" w14:textId="77777777" w:rsidR="008568F0" w:rsidRPr="00433DA6" w:rsidRDefault="008568F0">
            <w:pPr>
              <w:pStyle w:val="Tabletext"/>
            </w:pPr>
          </w:p>
        </w:tc>
      </w:tr>
    </w:tbl>
    <w:p w14:paraId="0E2B2A8F" w14:textId="77777777" w:rsidR="008568F0" w:rsidRPr="00433DA6" w:rsidRDefault="008568F0"/>
    <w:p w14:paraId="290C5916" w14:textId="77777777" w:rsidR="008568F0" w:rsidRPr="00433DA6" w:rsidRDefault="008568F0">
      <w:pPr>
        <w:pStyle w:val="Title"/>
      </w:pPr>
      <w:r w:rsidRPr="00433DA6">
        <w:br w:type="page"/>
      </w:r>
      <w:r w:rsidRPr="00433DA6">
        <w:lastRenderedPageBreak/>
        <w:t>Table of Contents</w:t>
      </w:r>
    </w:p>
    <w:p w14:paraId="59C2701D" w14:textId="77777777" w:rsidR="008568F0" w:rsidRPr="00433DA6" w:rsidRDefault="008568F0">
      <w:pPr>
        <w:pStyle w:val="TOC1"/>
        <w:tabs>
          <w:tab w:val="left" w:pos="432"/>
        </w:tabs>
        <w:rPr>
          <w:sz w:val="24"/>
          <w:szCs w:val="24"/>
        </w:rPr>
      </w:pPr>
      <w:r w:rsidRPr="00433DA6">
        <w:fldChar w:fldCharType="begin"/>
      </w:r>
      <w:r w:rsidRPr="00433DA6">
        <w:instrText xml:space="preserve"> TOC \o "1-3" </w:instrText>
      </w:r>
      <w:r w:rsidRPr="00433DA6">
        <w:fldChar w:fldCharType="separate"/>
      </w:r>
      <w:r w:rsidRPr="00433DA6">
        <w:rPr>
          <w:szCs w:val="24"/>
        </w:rPr>
        <w:t>1.</w:t>
      </w:r>
      <w:r w:rsidRPr="00433DA6">
        <w:rPr>
          <w:sz w:val="24"/>
          <w:szCs w:val="24"/>
        </w:rPr>
        <w:tab/>
      </w:r>
      <w:r w:rsidRPr="00433DA6">
        <w:rPr>
          <w:szCs w:val="24"/>
        </w:rPr>
        <w:t>Use-Case Model</w:t>
      </w:r>
      <w:r w:rsidRPr="00433DA6">
        <w:tab/>
      </w:r>
      <w:r w:rsidRPr="00433DA6">
        <w:fldChar w:fldCharType="begin"/>
      </w:r>
      <w:r w:rsidRPr="00433DA6">
        <w:instrText xml:space="preserve"> PAGEREF _Toc5112018 \h </w:instrText>
      </w:r>
      <w:r w:rsidRPr="00433DA6">
        <w:fldChar w:fldCharType="separate"/>
      </w:r>
      <w:r w:rsidR="00433DA6">
        <w:rPr>
          <w:noProof/>
        </w:rPr>
        <w:t>4</w:t>
      </w:r>
      <w:r w:rsidRPr="00433DA6">
        <w:fldChar w:fldCharType="end"/>
      </w:r>
    </w:p>
    <w:p w14:paraId="1354018C" w14:textId="77777777" w:rsidR="008568F0" w:rsidRPr="00433DA6" w:rsidRDefault="008568F0">
      <w:pPr>
        <w:pStyle w:val="TOC2"/>
        <w:tabs>
          <w:tab w:val="left" w:pos="1000"/>
        </w:tabs>
        <w:rPr>
          <w:sz w:val="24"/>
          <w:szCs w:val="24"/>
        </w:rPr>
      </w:pPr>
      <w:r w:rsidRPr="00433DA6">
        <w:t>1.1</w:t>
      </w:r>
      <w:r w:rsidRPr="00433DA6">
        <w:rPr>
          <w:sz w:val="24"/>
          <w:szCs w:val="24"/>
        </w:rPr>
        <w:tab/>
      </w:r>
      <w:r w:rsidRPr="00433DA6">
        <w:t>Introduction</w:t>
      </w:r>
      <w:r w:rsidRPr="00433DA6">
        <w:tab/>
      </w:r>
      <w:r w:rsidRPr="00433DA6">
        <w:fldChar w:fldCharType="begin"/>
      </w:r>
      <w:r w:rsidRPr="00433DA6">
        <w:instrText xml:space="preserve"> PAGEREF _Toc5112019 \h </w:instrText>
      </w:r>
      <w:r w:rsidRPr="00433DA6">
        <w:fldChar w:fldCharType="separate"/>
      </w:r>
      <w:r w:rsidR="00433DA6">
        <w:rPr>
          <w:noProof/>
        </w:rPr>
        <w:t>4</w:t>
      </w:r>
      <w:r w:rsidRPr="00433DA6">
        <w:fldChar w:fldCharType="end"/>
      </w:r>
    </w:p>
    <w:p w14:paraId="18CC18C0" w14:textId="77777777" w:rsidR="008568F0" w:rsidRPr="00433DA6" w:rsidRDefault="008568F0">
      <w:pPr>
        <w:pStyle w:val="TOC2"/>
        <w:tabs>
          <w:tab w:val="left" w:pos="1000"/>
        </w:tabs>
        <w:rPr>
          <w:sz w:val="24"/>
          <w:szCs w:val="24"/>
        </w:rPr>
      </w:pPr>
      <w:r w:rsidRPr="00433DA6">
        <w:t>1.2</w:t>
      </w:r>
      <w:r w:rsidRPr="00433DA6">
        <w:rPr>
          <w:sz w:val="24"/>
          <w:szCs w:val="24"/>
        </w:rPr>
        <w:tab/>
      </w:r>
      <w:r w:rsidRPr="00433DA6">
        <w:t>General Actors Descriptions</w:t>
      </w:r>
      <w:r w:rsidRPr="00433DA6">
        <w:tab/>
      </w:r>
      <w:r w:rsidRPr="00433DA6">
        <w:fldChar w:fldCharType="begin"/>
      </w:r>
      <w:r w:rsidRPr="00433DA6">
        <w:instrText xml:space="preserve"> PAGEREF _Toc5112020 \h </w:instrText>
      </w:r>
      <w:r w:rsidRPr="00433DA6">
        <w:fldChar w:fldCharType="separate"/>
      </w:r>
      <w:r w:rsidR="00433DA6">
        <w:rPr>
          <w:noProof/>
        </w:rPr>
        <w:t>4</w:t>
      </w:r>
      <w:r w:rsidRPr="00433DA6">
        <w:fldChar w:fldCharType="end"/>
      </w:r>
    </w:p>
    <w:p w14:paraId="68DE3CC3" w14:textId="77777777" w:rsidR="008568F0" w:rsidRPr="00433DA6" w:rsidRDefault="008568F0">
      <w:pPr>
        <w:pStyle w:val="TOC2"/>
        <w:tabs>
          <w:tab w:val="left" w:pos="1000"/>
        </w:tabs>
        <w:rPr>
          <w:sz w:val="24"/>
          <w:szCs w:val="24"/>
        </w:rPr>
      </w:pPr>
      <w:r w:rsidRPr="00433DA6">
        <w:t>1.3</w:t>
      </w:r>
      <w:r w:rsidRPr="00433DA6">
        <w:rPr>
          <w:sz w:val="24"/>
          <w:szCs w:val="24"/>
        </w:rPr>
        <w:tab/>
      </w:r>
      <w:r w:rsidRPr="00433DA6">
        <w:t>Use-Case Model Hierarchy</w:t>
      </w:r>
      <w:r w:rsidRPr="00433DA6">
        <w:tab/>
      </w:r>
      <w:r w:rsidRPr="00433DA6">
        <w:fldChar w:fldCharType="begin"/>
      </w:r>
      <w:r w:rsidRPr="00433DA6">
        <w:instrText xml:space="preserve"> PAGEREF _Toc5112021 \h </w:instrText>
      </w:r>
      <w:r w:rsidRPr="00433DA6">
        <w:fldChar w:fldCharType="separate"/>
      </w:r>
      <w:r w:rsidR="00433DA6">
        <w:rPr>
          <w:noProof/>
        </w:rPr>
        <w:t>4</w:t>
      </w:r>
      <w:r w:rsidRPr="00433DA6">
        <w:fldChar w:fldCharType="end"/>
      </w:r>
    </w:p>
    <w:p w14:paraId="30CDFBD4" w14:textId="77777777" w:rsidR="008568F0" w:rsidRPr="00433DA6" w:rsidRDefault="008568F0">
      <w:pPr>
        <w:pStyle w:val="TOC3"/>
        <w:tabs>
          <w:tab w:val="left" w:pos="1600"/>
        </w:tabs>
        <w:rPr>
          <w:sz w:val="24"/>
          <w:szCs w:val="24"/>
        </w:rPr>
      </w:pPr>
      <w:r w:rsidRPr="00433DA6">
        <w:t>1.3.1</w:t>
      </w:r>
      <w:r w:rsidRPr="00433DA6">
        <w:rPr>
          <w:sz w:val="24"/>
          <w:szCs w:val="24"/>
        </w:rPr>
        <w:tab/>
      </w:r>
      <w:r w:rsidRPr="00433DA6">
        <w:t>&lt;Use-Case Package One&gt;</w:t>
      </w:r>
      <w:r w:rsidRPr="00433DA6">
        <w:tab/>
      </w:r>
      <w:r w:rsidRPr="00433DA6">
        <w:fldChar w:fldCharType="begin"/>
      </w:r>
      <w:r w:rsidRPr="00433DA6">
        <w:instrText xml:space="preserve"> PAGEREF _Toc5112022 \h </w:instrText>
      </w:r>
      <w:r w:rsidRPr="00433DA6">
        <w:fldChar w:fldCharType="separate"/>
      </w:r>
      <w:r w:rsidR="00433DA6">
        <w:rPr>
          <w:noProof/>
        </w:rPr>
        <w:t>4</w:t>
      </w:r>
      <w:r w:rsidRPr="00433DA6">
        <w:fldChar w:fldCharType="end"/>
      </w:r>
    </w:p>
    <w:p w14:paraId="6942B893" w14:textId="77777777" w:rsidR="008568F0" w:rsidRPr="00433DA6" w:rsidRDefault="008568F0">
      <w:pPr>
        <w:pStyle w:val="TOC3"/>
        <w:tabs>
          <w:tab w:val="left" w:pos="1600"/>
        </w:tabs>
        <w:rPr>
          <w:sz w:val="24"/>
          <w:szCs w:val="24"/>
        </w:rPr>
      </w:pPr>
      <w:r w:rsidRPr="00433DA6">
        <w:t>1.3.2</w:t>
      </w:r>
      <w:r w:rsidRPr="00433DA6">
        <w:rPr>
          <w:sz w:val="24"/>
          <w:szCs w:val="24"/>
        </w:rPr>
        <w:tab/>
      </w:r>
      <w:r w:rsidRPr="00433DA6">
        <w:t>&lt;Use-Case Package Two&gt;</w:t>
      </w:r>
      <w:r w:rsidRPr="00433DA6">
        <w:tab/>
      </w:r>
      <w:r w:rsidRPr="00433DA6">
        <w:fldChar w:fldCharType="begin"/>
      </w:r>
      <w:r w:rsidRPr="00433DA6">
        <w:instrText xml:space="preserve"> PAGEREF _Toc5112023 \h </w:instrText>
      </w:r>
      <w:r w:rsidRPr="00433DA6">
        <w:fldChar w:fldCharType="separate"/>
      </w:r>
      <w:r w:rsidR="00433DA6">
        <w:rPr>
          <w:noProof/>
        </w:rPr>
        <w:t>5</w:t>
      </w:r>
      <w:r w:rsidRPr="00433DA6">
        <w:fldChar w:fldCharType="end"/>
      </w:r>
    </w:p>
    <w:p w14:paraId="3FAFC0F6" w14:textId="77777777" w:rsidR="008568F0" w:rsidRPr="00433DA6" w:rsidRDefault="008568F0">
      <w:pPr>
        <w:pStyle w:val="TOC2"/>
        <w:tabs>
          <w:tab w:val="left" w:pos="1000"/>
        </w:tabs>
        <w:rPr>
          <w:sz w:val="24"/>
          <w:szCs w:val="24"/>
        </w:rPr>
      </w:pPr>
      <w:r w:rsidRPr="00433DA6">
        <w:t>1.4</w:t>
      </w:r>
      <w:r w:rsidRPr="00433DA6">
        <w:rPr>
          <w:sz w:val="24"/>
          <w:szCs w:val="24"/>
        </w:rPr>
        <w:tab/>
      </w:r>
      <w:r w:rsidRPr="00433DA6">
        <w:t>Diagrams of the Use-Case Model</w:t>
      </w:r>
      <w:r w:rsidRPr="00433DA6">
        <w:tab/>
      </w:r>
      <w:r w:rsidRPr="00433DA6">
        <w:fldChar w:fldCharType="begin"/>
      </w:r>
      <w:r w:rsidRPr="00433DA6">
        <w:instrText xml:space="preserve"> PAGEREF _Toc5112024 \h </w:instrText>
      </w:r>
      <w:r w:rsidRPr="00433DA6">
        <w:fldChar w:fldCharType="separate"/>
      </w:r>
      <w:r w:rsidR="00433DA6">
        <w:rPr>
          <w:noProof/>
        </w:rPr>
        <w:t>5</w:t>
      </w:r>
      <w:r w:rsidRPr="00433DA6">
        <w:fldChar w:fldCharType="end"/>
      </w:r>
    </w:p>
    <w:p w14:paraId="548A63E0" w14:textId="77777777" w:rsidR="008568F0" w:rsidRPr="00433DA6" w:rsidRDefault="008568F0">
      <w:pPr>
        <w:pStyle w:val="TOC1"/>
        <w:tabs>
          <w:tab w:val="left" w:pos="432"/>
        </w:tabs>
        <w:rPr>
          <w:sz w:val="24"/>
          <w:szCs w:val="24"/>
        </w:rPr>
      </w:pPr>
      <w:r w:rsidRPr="00433DA6">
        <w:rPr>
          <w:szCs w:val="24"/>
        </w:rPr>
        <w:t>2.</w:t>
      </w:r>
      <w:r w:rsidRPr="00433DA6">
        <w:rPr>
          <w:sz w:val="24"/>
          <w:szCs w:val="24"/>
        </w:rPr>
        <w:tab/>
      </w:r>
      <w:r w:rsidRPr="00433DA6">
        <w:rPr>
          <w:szCs w:val="24"/>
        </w:rPr>
        <w:t>&lt;Use-Case Name&gt;</w:t>
      </w:r>
      <w:r w:rsidRPr="00433DA6">
        <w:tab/>
      </w:r>
      <w:r w:rsidRPr="00433DA6">
        <w:fldChar w:fldCharType="begin"/>
      </w:r>
      <w:r w:rsidRPr="00433DA6">
        <w:instrText xml:space="preserve"> PAGEREF _Toc5112025 \h </w:instrText>
      </w:r>
      <w:r w:rsidRPr="00433DA6">
        <w:fldChar w:fldCharType="separate"/>
      </w:r>
      <w:r w:rsidR="00433DA6">
        <w:rPr>
          <w:noProof/>
        </w:rPr>
        <w:t>5</w:t>
      </w:r>
      <w:r w:rsidRPr="00433DA6">
        <w:fldChar w:fldCharType="end"/>
      </w:r>
    </w:p>
    <w:p w14:paraId="5C265F4A" w14:textId="77777777" w:rsidR="008568F0" w:rsidRPr="00433DA6" w:rsidRDefault="008568F0">
      <w:pPr>
        <w:pStyle w:val="TOC2"/>
        <w:tabs>
          <w:tab w:val="left" w:pos="1000"/>
        </w:tabs>
        <w:rPr>
          <w:sz w:val="24"/>
          <w:szCs w:val="24"/>
        </w:rPr>
      </w:pPr>
      <w:r w:rsidRPr="00433DA6">
        <w:t>2.1</w:t>
      </w:r>
      <w:r w:rsidRPr="00433DA6">
        <w:rPr>
          <w:sz w:val="24"/>
          <w:szCs w:val="24"/>
        </w:rPr>
        <w:tab/>
      </w:r>
      <w:r w:rsidRPr="00433DA6">
        <w:t>Brief Description</w:t>
      </w:r>
      <w:r w:rsidRPr="00433DA6">
        <w:tab/>
      </w:r>
      <w:r w:rsidRPr="00433DA6">
        <w:fldChar w:fldCharType="begin"/>
      </w:r>
      <w:r w:rsidRPr="00433DA6">
        <w:instrText xml:space="preserve"> PAGEREF _Toc5112026 \h </w:instrText>
      </w:r>
      <w:r w:rsidRPr="00433DA6">
        <w:fldChar w:fldCharType="separate"/>
      </w:r>
      <w:r w:rsidR="00433DA6">
        <w:rPr>
          <w:noProof/>
        </w:rPr>
        <w:t>5</w:t>
      </w:r>
      <w:r w:rsidRPr="00433DA6">
        <w:fldChar w:fldCharType="end"/>
      </w:r>
    </w:p>
    <w:p w14:paraId="47228EB2" w14:textId="77777777" w:rsidR="008568F0" w:rsidRPr="00433DA6" w:rsidRDefault="008568F0">
      <w:pPr>
        <w:pStyle w:val="TOC2"/>
        <w:tabs>
          <w:tab w:val="left" w:pos="1000"/>
        </w:tabs>
        <w:rPr>
          <w:sz w:val="24"/>
          <w:szCs w:val="24"/>
        </w:rPr>
      </w:pPr>
      <w:r w:rsidRPr="00433DA6">
        <w:t>2.2</w:t>
      </w:r>
      <w:r w:rsidRPr="00433DA6">
        <w:rPr>
          <w:sz w:val="24"/>
          <w:szCs w:val="24"/>
        </w:rPr>
        <w:tab/>
      </w:r>
      <w:r w:rsidRPr="00433DA6">
        <w:t>Flow of Events</w:t>
      </w:r>
      <w:r w:rsidRPr="00433DA6">
        <w:tab/>
      </w:r>
      <w:r w:rsidRPr="00433DA6">
        <w:fldChar w:fldCharType="begin"/>
      </w:r>
      <w:r w:rsidRPr="00433DA6">
        <w:instrText xml:space="preserve"> PAGEREF _Toc5112027 \h </w:instrText>
      </w:r>
      <w:r w:rsidRPr="00433DA6">
        <w:fldChar w:fldCharType="separate"/>
      </w:r>
      <w:r w:rsidR="00433DA6">
        <w:rPr>
          <w:noProof/>
        </w:rPr>
        <w:t>5</w:t>
      </w:r>
      <w:r w:rsidRPr="00433DA6">
        <w:fldChar w:fldCharType="end"/>
      </w:r>
    </w:p>
    <w:p w14:paraId="13C92353" w14:textId="77777777" w:rsidR="008568F0" w:rsidRPr="00433DA6" w:rsidRDefault="008568F0">
      <w:pPr>
        <w:pStyle w:val="TOC3"/>
        <w:tabs>
          <w:tab w:val="left" w:pos="1600"/>
        </w:tabs>
        <w:rPr>
          <w:sz w:val="24"/>
          <w:szCs w:val="24"/>
        </w:rPr>
      </w:pPr>
      <w:r w:rsidRPr="00433DA6">
        <w:t>2.2.1</w:t>
      </w:r>
      <w:r w:rsidRPr="00433DA6">
        <w:rPr>
          <w:sz w:val="24"/>
          <w:szCs w:val="24"/>
        </w:rPr>
        <w:tab/>
      </w:r>
      <w:r w:rsidRPr="00433DA6">
        <w:t>Basic Flow</w:t>
      </w:r>
      <w:r w:rsidRPr="00433DA6">
        <w:tab/>
      </w:r>
      <w:r w:rsidRPr="00433DA6">
        <w:fldChar w:fldCharType="begin"/>
      </w:r>
      <w:r w:rsidRPr="00433DA6">
        <w:instrText xml:space="preserve"> PAGEREF _Toc5112028 \h </w:instrText>
      </w:r>
      <w:r w:rsidRPr="00433DA6">
        <w:fldChar w:fldCharType="separate"/>
      </w:r>
      <w:r w:rsidR="00433DA6">
        <w:rPr>
          <w:noProof/>
        </w:rPr>
        <w:t>5</w:t>
      </w:r>
      <w:r w:rsidRPr="00433DA6">
        <w:fldChar w:fldCharType="end"/>
      </w:r>
    </w:p>
    <w:p w14:paraId="265CE6C5" w14:textId="77777777" w:rsidR="008568F0" w:rsidRPr="00433DA6" w:rsidRDefault="008568F0">
      <w:pPr>
        <w:pStyle w:val="TOC3"/>
        <w:tabs>
          <w:tab w:val="left" w:pos="1600"/>
        </w:tabs>
        <w:rPr>
          <w:sz w:val="24"/>
          <w:szCs w:val="24"/>
        </w:rPr>
      </w:pPr>
      <w:r w:rsidRPr="00433DA6">
        <w:t>2.2.2</w:t>
      </w:r>
      <w:r w:rsidRPr="00433DA6">
        <w:rPr>
          <w:sz w:val="24"/>
          <w:szCs w:val="24"/>
        </w:rPr>
        <w:tab/>
      </w:r>
      <w:r w:rsidRPr="00433DA6">
        <w:t>Alternative Flows</w:t>
      </w:r>
      <w:r w:rsidRPr="00433DA6">
        <w:tab/>
      </w:r>
      <w:r w:rsidRPr="00433DA6">
        <w:fldChar w:fldCharType="begin"/>
      </w:r>
      <w:r w:rsidRPr="00433DA6">
        <w:instrText xml:space="preserve"> PAGEREF _Toc5112029 \h </w:instrText>
      </w:r>
      <w:r w:rsidRPr="00433DA6">
        <w:fldChar w:fldCharType="separate"/>
      </w:r>
      <w:r w:rsidR="00433DA6">
        <w:rPr>
          <w:noProof/>
        </w:rPr>
        <w:t>6</w:t>
      </w:r>
      <w:r w:rsidRPr="00433DA6">
        <w:fldChar w:fldCharType="end"/>
      </w:r>
    </w:p>
    <w:p w14:paraId="550DCF35" w14:textId="77777777" w:rsidR="008568F0" w:rsidRPr="00433DA6" w:rsidRDefault="008568F0">
      <w:pPr>
        <w:pStyle w:val="TOC2"/>
        <w:tabs>
          <w:tab w:val="left" w:pos="1000"/>
        </w:tabs>
        <w:rPr>
          <w:sz w:val="24"/>
          <w:szCs w:val="24"/>
        </w:rPr>
      </w:pPr>
      <w:r w:rsidRPr="00433DA6">
        <w:t>2.3</w:t>
      </w:r>
      <w:r w:rsidRPr="00433DA6">
        <w:rPr>
          <w:sz w:val="24"/>
          <w:szCs w:val="24"/>
        </w:rPr>
        <w:tab/>
      </w:r>
      <w:r w:rsidRPr="00433DA6">
        <w:t>Special Requirements</w:t>
      </w:r>
      <w:r w:rsidRPr="00433DA6">
        <w:tab/>
      </w:r>
      <w:r w:rsidRPr="00433DA6">
        <w:fldChar w:fldCharType="begin"/>
      </w:r>
      <w:r w:rsidRPr="00433DA6">
        <w:instrText xml:space="preserve"> PAGEREF _Toc5112030 \h </w:instrText>
      </w:r>
      <w:r w:rsidRPr="00433DA6">
        <w:fldChar w:fldCharType="separate"/>
      </w:r>
      <w:r w:rsidR="00433DA6">
        <w:rPr>
          <w:noProof/>
        </w:rPr>
        <w:t>6</w:t>
      </w:r>
      <w:r w:rsidRPr="00433DA6">
        <w:fldChar w:fldCharType="end"/>
      </w:r>
    </w:p>
    <w:p w14:paraId="0DD31493" w14:textId="77777777" w:rsidR="008568F0" w:rsidRPr="00433DA6" w:rsidRDefault="008568F0">
      <w:pPr>
        <w:pStyle w:val="TOC3"/>
        <w:tabs>
          <w:tab w:val="left" w:pos="1600"/>
        </w:tabs>
        <w:rPr>
          <w:sz w:val="24"/>
          <w:szCs w:val="24"/>
        </w:rPr>
      </w:pPr>
      <w:r w:rsidRPr="00433DA6">
        <w:t>2.3.1</w:t>
      </w:r>
      <w:r w:rsidRPr="00433DA6">
        <w:rPr>
          <w:sz w:val="24"/>
          <w:szCs w:val="24"/>
        </w:rPr>
        <w:tab/>
      </w:r>
      <w:r w:rsidRPr="00433DA6">
        <w:t>&lt; First Special Requirement &gt;</w:t>
      </w:r>
      <w:r w:rsidRPr="00433DA6">
        <w:tab/>
      </w:r>
      <w:r w:rsidRPr="00433DA6">
        <w:fldChar w:fldCharType="begin"/>
      </w:r>
      <w:r w:rsidRPr="00433DA6">
        <w:instrText xml:space="preserve"> PAGEREF _Toc5112031 \h </w:instrText>
      </w:r>
      <w:r w:rsidRPr="00433DA6">
        <w:fldChar w:fldCharType="separate"/>
      </w:r>
      <w:r w:rsidR="00433DA6">
        <w:rPr>
          <w:noProof/>
        </w:rPr>
        <w:t>6</w:t>
      </w:r>
      <w:r w:rsidRPr="00433DA6">
        <w:fldChar w:fldCharType="end"/>
      </w:r>
    </w:p>
    <w:p w14:paraId="75C90997" w14:textId="77777777" w:rsidR="008568F0" w:rsidRPr="00433DA6" w:rsidRDefault="008568F0">
      <w:pPr>
        <w:pStyle w:val="TOC2"/>
        <w:tabs>
          <w:tab w:val="left" w:pos="1000"/>
        </w:tabs>
        <w:rPr>
          <w:sz w:val="24"/>
          <w:szCs w:val="24"/>
        </w:rPr>
      </w:pPr>
      <w:r w:rsidRPr="00433DA6">
        <w:t>2.4</w:t>
      </w:r>
      <w:r w:rsidRPr="00433DA6">
        <w:rPr>
          <w:sz w:val="24"/>
          <w:szCs w:val="24"/>
        </w:rPr>
        <w:tab/>
      </w:r>
      <w:r w:rsidRPr="00433DA6">
        <w:t>Preconditions</w:t>
      </w:r>
      <w:r w:rsidRPr="00433DA6">
        <w:tab/>
      </w:r>
      <w:r w:rsidRPr="00433DA6">
        <w:fldChar w:fldCharType="begin"/>
      </w:r>
      <w:r w:rsidRPr="00433DA6">
        <w:instrText xml:space="preserve"> PAGEREF _Toc5112032 \h </w:instrText>
      </w:r>
      <w:r w:rsidRPr="00433DA6">
        <w:fldChar w:fldCharType="separate"/>
      </w:r>
      <w:r w:rsidR="00433DA6">
        <w:rPr>
          <w:noProof/>
        </w:rPr>
        <w:t>6</w:t>
      </w:r>
      <w:r w:rsidRPr="00433DA6">
        <w:fldChar w:fldCharType="end"/>
      </w:r>
    </w:p>
    <w:p w14:paraId="3C81DCEB" w14:textId="77777777" w:rsidR="008568F0" w:rsidRPr="00433DA6" w:rsidRDefault="008568F0">
      <w:pPr>
        <w:pStyle w:val="TOC3"/>
        <w:tabs>
          <w:tab w:val="left" w:pos="1600"/>
        </w:tabs>
        <w:rPr>
          <w:sz w:val="24"/>
          <w:szCs w:val="24"/>
        </w:rPr>
      </w:pPr>
      <w:r w:rsidRPr="00433DA6">
        <w:t>2.4.1</w:t>
      </w:r>
      <w:r w:rsidRPr="00433DA6">
        <w:rPr>
          <w:sz w:val="24"/>
          <w:szCs w:val="24"/>
        </w:rPr>
        <w:tab/>
      </w:r>
      <w:r w:rsidRPr="00433DA6">
        <w:t>&lt; Precondition One &gt;</w:t>
      </w:r>
      <w:r w:rsidRPr="00433DA6">
        <w:tab/>
      </w:r>
      <w:r w:rsidRPr="00433DA6">
        <w:fldChar w:fldCharType="begin"/>
      </w:r>
      <w:r w:rsidRPr="00433DA6">
        <w:instrText xml:space="preserve"> PAGEREF _Toc5112033 \h </w:instrText>
      </w:r>
      <w:r w:rsidRPr="00433DA6">
        <w:fldChar w:fldCharType="separate"/>
      </w:r>
      <w:r w:rsidR="00433DA6">
        <w:rPr>
          <w:noProof/>
        </w:rPr>
        <w:t>6</w:t>
      </w:r>
      <w:r w:rsidRPr="00433DA6">
        <w:fldChar w:fldCharType="end"/>
      </w:r>
    </w:p>
    <w:p w14:paraId="5D04EEF9" w14:textId="77777777" w:rsidR="008568F0" w:rsidRPr="00433DA6" w:rsidRDefault="008568F0">
      <w:pPr>
        <w:pStyle w:val="TOC2"/>
        <w:tabs>
          <w:tab w:val="left" w:pos="1000"/>
        </w:tabs>
        <w:rPr>
          <w:sz w:val="24"/>
          <w:szCs w:val="24"/>
        </w:rPr>
      </w:pPr>
      <w:r w:rsidRPr="00433DA6">
        <w:t>2.5</w:t>
      </w:r>
      <w:r w:rsidRPr="00433DA6">
        <w:rPr>
          <w:sz w:val="24"/>
          <w:szCs w:val="24"/>
        </w:rPr>
        <w:tab/>
      </w:r>
      <w:r w:rsidRPr="00433DA6">
        <w:t>Postconditions</w:t>
      </w:r>
      <w:r w:rsidRPr="00433DA6">
        <w:tab/>
      </w:r>
      <w:r w:rsidRPr="00433DA6">
        <w:fldChar w:fldCharType="begin"/>
      </w:r>
      <w:r w:rsidRPr="00433DA6">
        <w:instrText xml:space="preserve"> PAGEREF _Toc5112034 \h </w:instrText>
      </w:r>
      <w:r w:rsidRPr="00433DA6">
        <w:fldChar w:fldCharType="separate"/>
      </w:r>
      <w:r w:rsidR="00433DA6">
        <w:rPr>
          <w:noProof/>
        </w:rPr>
        <w:t>6</w:t>
      </w:r>
      <w:r w:rsidRPr="00433DA6">
        <w:fldChar w:fldCharType="end"/>
      </w:r>
    </w:p>
    <w:p w14:paraId="2150AADD" w14:textId="77777777" w:rsidR="008568F0" w:rsidRPr="00433DA6" w:rsidRDefault="008568F0">
      <w:pPr>
        <w:pStyle w:val="TOC3"/>
        <w:tabs>
          <w:tab w:val="left" w:pos="1600"/>
        </w:tabs>
        <w:rPr>
          <w:sz w:val="24"/>
          <w:szCs w:val="24"/>
        </w:rPr>
      </w:pPr>
      <w:r w:rsidRPr="00433DA6">
        <w:t>2.5.1</w:t>
      </w:r>
      <w:r w:rsidRPr="00433DA6">
        <w:rPr>
          <w:sz w:val="24"/>
          <w:szCs w:val="24"/>
        </w:rPr>
        <w:tab/>
      </w:r>
      <w:r w:rsidRPr="00433DA6">
        <w:t>&lt; Postcondition One &gt;</w:t>
      </w:r>
      <w:r w:rsidRPr="00433DA6">
        <w:tab/>
      </w:r>
      <w:r w:rsidRPr="00433DA6">
        <w:fldChar w:fldCharType="begin"/>
      </w:r>
      <w:r w:rsidRPr="00433DA6">
        <w:instrText xml:space="preserve"> PAGEREF _Toc5112035 \h </w:instrText>
      </w:r>
      <w:r w:rsidRPr="00433DA6">
        <w:fldChar w:fldCharType="separate"/>
      </w:r>
      <w:r w:rsidR="00433DA6">
        <w:rPr>
          <w:noProof/>
        </w:rPr>
        <w:t>6</w:t>
      </w:r>
      <w:r w:rsidRPr="00433DA6">
        <w:fldChar w:fldCharType="end"/>
      </w:r>
    </w:p>
    <w:p w14:paraId="2EB7A30C" w14:textId="77777777" w:rsidR="008568F0" w:rsidRPr="00433DA6" w:rsidRDefault="008568F0">
      <w:pPr>
        <w:pStyle w:val="TOC2"/>
        <w:tabs>
          <w:tab w:val="left" w:pos="1000"/>
        </w:tabs>
        <w:rPr>
          <w:sz w:val="24"/>
          <w:szCs w:val="24"/>
        </w:rPr>
      </w:pPr>
      <w:r w:rsidRPr="00433DA6">
        <w:t>2.6</w:t>
      </w:r>
      <w:r w:rsidRPr="00433DA6">
        <w:rPr>
          <w:sz w:val="24"/>
          <w:szCs w:val="24"/>
        </w:rPr>
        <w:tab/>
      </w:r>
      <w:r w:rsidRPr="00433DA6">
        <w:t>Extension Points</w:t>
      </w:r>
      <w:r w:rsidRPr="00433DA6">
        <w:tab/>
      </w:r>
      <w:r w:rsidRPr="00433DA6">
        <w:fldChar w:fldCharType="begin"/>
      </w:r>
      <w:r w:rsidRPr="00433DA6">
        <w:instrText xml:space="preserve"> PAGEREF _Toc5112036 \h </w:instrText>
      </w:r>
      <w:r w:rsidRPr="00433DA6">
        <w:fldChar w:fldCharType="separate"/>
      </w:r>
      <w:r w:rsidR="00433DA6">
        <w:rPr>
          <w:noProof/>
        </w:rPr>
        <w:t>6</w:t>
      </w:r>
      <w:r w:rsidRPr="00433DA6">
        <w:fldChar w:fldCharType="end"/>
      </w:r>
    </w:p>
    <w:p w14:paraId="55F6D721" w14:textId="77777777" w:rsidR="008568F0" w:rsidRPr="00433DA6" w:rsidRDefault="008568F0">
      <w:pPr>
        <w:pStyle w:val="TOC3"/>
        <w:tabs>
          <w:tab w:val="left" w:pos="1600"/>
        </w:tabs>
        <w:rPr>
          <w:sz w:val="24"/>
          <w:szCs w:val="24"/>
        </w:rPr>
      </w:pPr>
      <w:r w:rsidRPr="00433DA6">
        <w:t>2.6.1</w:t>
      </w:r>
      <w:r w:rsidRPr="00433DA6">
        <w:rPr>
          <w:sz w:val="24"/>
          <w:szCs w:val="24"/>
        </w:rPr>
        <w:tab/>
      </w:r>
      <w:r w:rsidRPr="00433DA6">
        <w:t>&lt;Name of Extension Point&gt;</w:t>
      </w:r>
      <w:r w:rsidRPr="00433DA6">
        <w:tab/>
      </w:r>
      <w:r w:rsidRPr="00433DA6">
        <w:fldChar w:fldCharType="begin"/>
      </w:r>
      <w:r w:rsidRPr="00433DA6">
        <w:instrText xml:space="preserve"> PAGEREF _Toc5112037 \h </w:instrText>
      </w:r>
      <w:r w:rsidRPr="00433DA6">
        <w:fldChar w:fldCharType="separate"/>
      </w:r>
      <w:r w:rsidR="00433DA6">
        <w:rPr>
          <w:noProof/>
        </w:rPr>
        <w:t>6</w:t>
      </w:r>
      <w:r w:rsidRPr="00433DA6">
        <w:fldChar w:fldCharType="end"/>
      </w:r>
    </w:p>
    <w:p w14:paraId="79A7E9AC" w14:textId="77777777" w:rsidR="008568F0" w:rsidRPr="00433DA6" w:rsidRDefault="008568F0">
      <w:pPr>
        <w:pStyle w:val="TOC2"/>
        <w:tabs>
          <w:tab w:val="left" w:pos="1000"/>
        </w:tabs>
        <w:rPr>
          <w:sz w:val="24"/>
          <w:szCs w:val="24"/>
        </w:rPr>
      </w:pPr>
      <w:r w:rsidRPr="00433DA6">
        <w:t>2.7</w:t>
      </w:r>
      <w:r w:rsidRPr="00433DA6">
        <w:rPr>
          <w:sz w:val="24"/>
          <w:szCs w:val="24"/>
        </w:rPr>
        <w:tab/>
      </w:r>
      <w:r w:rsidRPr="00433DA6">
        <w:t>Relationships</w:t>
      </w:r>
      <w:r w:rsidRPr="00433DA6">
        <w:tab/>
      </w:r>
      <w:r w:rsidRPr="00433DA6">
        <w:fldChar w:fldCharType="begin"/>
      </w:r>
      <w:r w:rsidRPr="00433DA6">
        <w:instrText xml:space="preserve"> PAGEREF _Toc5112038 \h </w:instrText>
      </w:r>
      <w:r w:rsidRPr="00433DA6">
        <w:fldChar w:fldCharType="separate"/>
      </w:r>
      <w:r w:rsidR="00433DA6">
        <w:rPr>
          <w:noProof/>
        </w:rPr>
        <w:t>6</w:t>
      </w:r>
      <w:r w:rsidRPr="00433DA6">
        <w:fldChar w:fldCharType="end"/>
      </w:r>
    </w:p>
    <w:p w14:paraId="39BC5FC6" w14:textId="77777777" w:rsidR="008568F0" w:rsidRPr="00433DA6" w:rsidRDefault="008568F0">
      <w:pPr>
        <w:pStyle w:val="TOC2"/>
        <w:tabs>
          <w:tab w:val="left" w:pos="1000"/>
        </w:tabs>
        <w:rPr>
          <w:sz w:val="24"/>
          <w:szCs w:val="24"/>
        </w:rPr>
      </w:pPr>
      <w:r w:rsidRPr="00433DA6">
        <w:t>2.8</w:t>
      </w:r>
      <w:r w:rsidRPr="00433DA6">
        <w:rPr>
          <w:sz w:val="24"/>
          <w:szCs w:val="24"/>
        </w:rPr>
        <w:tab/>
      </w:r>
      <w:r w:rsidRPr="00433DA6">
        <w:t>Use-Case Diagrams</w:t>
      </w:r>
      <w:r w:rsidRPr="00433DA6">
        <w:tab/>
      </w:r>
      <w:r w:rsidRPr="00433DA6">
        <w:fldChar w:fldCharType="begin"/>
      </w:r>
      <w:r w:rsidRPr="00433DA6">
        <w:instrText xml:space="preserve"> PAGEREF _Toc5112039 \h </w:instrText>
      </w:r>
      <w:r w:rsidRPr="00433DA6">
        <w:fldChar w:fldCharType="separate"/>
      </w:r>
      <w:r w:rsidR="00433DA6">
        <w:rPr>
          <w:noProof/>
        </w:rPr>
        <w:t>7</w:t>
      </w:r>
      <w:r w:rsidRPr="00433DA6">
        <w:fldChar w:fldCharType="end"/>
      </w:r>
    </w:p>
    <w:p w14:paraId="0AB3052D" w14:textId="77777777" w:rsidR="008568F0" w:rsidRPr="00433DA6" w:rsidRDefault="008568F0">
      <w:pPr>
        <w:pStyle w:val="TOC2"/>
        <w:tabs>
          <w:tab w:val="left" w:pos="1000"/>
        </w:tabs>
        <w:rPr>
          <w:sz w:val="24"/>
          <w:szCs w:val="24"/>
        </w:rPr>
      </w:pPr>
      <w:r w:rsidRPr="00433DA6">
        <w:t>2.9</w:t>
      </w:r>
      <w:r w:rsidRPr="00433DA6">
        <w:rPr>
          <w:sz w:val="24"/>
          <w:szCs w:val="24"/>
        </w:rPr>
        <w:tab/>
      </w:r>
      <w:r w:rsidRPr="00433DA6">
        <w:t>Other Diagrams</w:t>
      </w:r>
      <w:r w:rsidRPr="00433DA6">
        <w:tab/>
      </w:r>
      <w:r w:rsidRPr="00433DA6">
        <w:fldChar w:fldCharType="begin"/>
      </w:r>
      <w:r w:rsidRPr="00433DA6">
        <w:instrText xml:space="preserve"> PAGEREF _Toc5112040 \h </w:instrText>
      </w:r>
      <w:r w:rsidRPr="00433DA6">
        <w:fldChar w:fldCharType="separate"/>
      </w:r>
      <w:r w:rsidR="00433DA6">
        <w:rPr>
          <w:noProof/>
        </w:rPr>
        <w:t>7</w:t>
      </w:r>
      <w:r w:rsidRPr="00433DA6">
        <w:fldChar w:fldCharType="end"/>
      </w:r>
    </w:p>
    <w:p w14:paraId="10DA4573" w14:textId="77777777" w:rsidR="008568F0" w:rsidRPr="00433DA6" w:rsidRDefault="008568F0">
      <w:pPr>
        <w:pStyle w:val="TOC1"/>
        <w:tabs>
          <w:tab w:val="left" w:pos="432"/>
        </w:tabs>
        <w:rPr>
          <w:sz w:val="24"/>
          <w:szCs w:val="24"/>
        </w:rPr>
      </w:pPr>
      <w:r w:rsidRPr="00433DA6">
        <w:rPr>
          <w:szCs w:val="24"/>
        </w:rPr>
        <w:t>3.</w:t>
      </w:r>
      <w:r w:rsidRPr="00433DA6">
        <w:rPr>
          <w:sz w:val="24"/>
          <w:szCs w:val="24"/>
        </w:rPr>
        <w:tab/>
      </w:r>
      <w:r w:rsidRPr="00433DA6">
        <w:rPr>
          <w:szCs w:val="24"/>
        </w:rPr>
        <w:t>&lt;Use-Case Name&gt;</w:t>
      </w:r>
      <w:r w:rsidRPr="00433DA6">
        <w:tab/>
      </w:r>
      <w:r w:rsidRPr="00433DA6">
        <w:fldChar w:fldCharType="begin"/>
      </w:r>
      <w:r w:rsidRPr="00433DA6">
        <w:instrText xml:space="preserve"> PAGEREF _Toc5112041 \h </w:instrText>
      </w:r>
      <w:r w:rsidRPr="00433DA6">
        <w:fldChar w:fldCharType="separate"/>
      </w:r>
      <w:r w:rsidR="00433DA6">
        <w:rPr>
          <w:noProof/>
        </w:rPr>
        <w:t>8</w:t>
      </w:r>
      <w:r w:rsidRPr="00433DA6">
        <w:fldChar w:fldCharType="end"/>
      </w:r>
    </w:p>
    <w:p w14:paraId="20A705CD" w14:textId="77777777" w:rsidR="008568F0" w:rsidRPr="00433DA6" w:rsidRDefault="008568F0">
      <w:pPr>
        <w:pStyle w:val="TOC2"/>
        <w:tabs>
          <w:tab w:val="left" w:pos="1000"/>
        </w:tabs>
        <w:rPr>
          <w:sz w:val="24"/>
          <w:szCs w:val="24"/>
        </w:rPr>
      </w:pPr>
      <w:r w:rsidRPr="00433DA6">
        <w:t>3.1</w:t>
      </w:r>
      <w:r w:rsidRPr="00433DA6">
        <w:rPr>
          <w:sz w:val="24"/>
          <w:szCs w:val="24"/>
        </w:rPr>
        <w:tab/>
      </w:r>
      <w:r w:rsidRPr="00433DA6">
        <w:t>Brief Description</w:t>
      </w:r>
      <w:r w:rsidRPr="00433DA6">
        <w:tab/>
      </w:r>
      <w:r w:rsidRPr="00433DA6">
        <w:fldChar w:fldCharType="begin"/>
      </w:r>
      <w:r w:rsidRPr="00433DA6">
        <w:instrText xml:space="preserve"> PAGEREF _Toc5112042 \h </w:instrText>
      </w:r>
      <w:r w:rsidRPr="00433DA6">
        <w:fldChar w:fldCharType="separate"/>
      </w:r>
      <w:r w:rsidR="00433DA6">
        <w:rPr>
          <w:noProof/>
        </w:rPr>
        <w:t>8</w:t>
      </w:r>
      <w:r w:rsidRPr="00433DA6">
        <w:fldChar w:fldCharType="end"/>
      </w:r>
    </w:p>
    <w:p w14:paraId="429645B7" w14:textId="77777777" w:rsidR="008568F0" w:rsidRPr="00433DA6" w:rsidRDefault="008568F0">
      <w:pPr>
        <w:pStyle w:val="Title"/>
      </w:pPr>
      <w:r w:rsidRPr="00433DA6">
        <w:rPr>
          <w:rFonts w:ascii="Times New Roman" w:hAnsi="Times New Roman"/>
          <w:sz w:val="20"/>
        </w:rPr>
        <w:fldChar w:fldCharType="end"/>
      </w:r>
      <w:r w:rsidRPr="00433DA6">
        <w:br w:type="page"/>
      </w:r>
      <w:fldSimple w:instr="title  \* Mergeformat ">
        <w:r w:rsidR="00A54EEB">
          <w:t>Use-Case Specifications</w:t>
        </w:r>
      </w:fldSimple>
      <w:bookmarkStart w:id="0" w:name="_Toc423410237"/>
      <w:bookmarkStart w:id="1" w:name="_Toc425054503"/>
      <w:r w:rsidRPr="00433DA6">
        <w:t xml:space="preserve"> </w:t>
      </w:r>
      <w:bookmarkEnd w:id="0"/>
      <w:bookmarkEnd w:id="1"/>
    </w:p>
    <w:p w14:paraId="19FD58D2" w14:textId="77777777" w:rsidR="008568F0" w:rsidRPr="00433DA6" w:rsidRDefault="008568F0">
      <w:pPr>
        <w:pStyle w:val="InfoBlue"/>
      </w:pPr>
    </w:p>
    <w:p w14:paraId="274533E0" w14:textId="77777777" w:rsidR="008568F0" w:rsidRPr="00433DA6" w:rsidRDefault="008568F0">
      <w:pPr>
        <w:pStyle w:val="InfoBlue"/>
      </w:pPr>
      <w:r w:rsidRPr="00433DA6">
        <w:t>[The following template is provided for the Use-Case Specifications, which contains the textual properties of the use case.</w:t>
      </w:r>
    </w:p>
    <w:p w14:paraId="24E3EC12" w14:textId="77777777" w:rsidR="008568F0" w:rsidRPr="00433DA6" w:rsidRDefault="008568F0">
      <w:pPr>
        <w:pStyle w:val="InfoBlue"/>
      </w:pPr>
      <w:r w:rsidRPr="00433DA6">
        <w:t>The use-case diagrams can be developed in a visual modeling tool, such as Rational Rose. A use-case report, with all properties, may be generated with Rational SoDA. ]</w:t>
      </w:r>
    </w:p>
    <w:p w14:paraId="56E44442" w14:textId="77777777" w:rsidR="008568F0" w:rsidRPr="00433DA6" w:rsidRDefault="008568F0">
      <w:pPr>
        <w:pStyle w:val="Heading1"/>
      </w:pPr>
      <w:bookmarkStart w:id="2" w:name="_Toc492796464"/>
      <w:bookmarkStart w:id="3" w:name="_Toc3287869"/>
      <w:bookmarkStart w:id="4" w:name="_Toc5112018"/>
      <w:bookmarkStart w:id="5" w:name="_Toc423410238"/>
      <w:bookmarkStart w:id="6" w:name="_Toc425054504"/>
      <w:r w:rsidRPr="00433DA6">
        <w:t>Use-Case Model</w:t>
      </w:r>
      <w:bookmarkEnd w:id="2"/>
      <w:bookmarkEnd w:id="3"/>
      <w:bookmarkEnd w:id="4"/>
    </w:p>
    <w:p w14:paraId="0E1B6A07" w14:textId="77777777" w:rsidR="008568F0" w:rsidRPr="00433DA6" w:rsidRDefault="008568F0">
      <w:pPr>
        <w:pStyle w:val="InfoBlue"/>
      </w:pPr>
      <w:r w:rsidRPr="00433DA6">
        <w:t xml:space="preserve">[This section contains an overview of the use-case model.  This includes a list of names and brief descriptions of all use cases and actors, along with applicable diagrams and relationships.  Refer to the </w:t>
      </w:r>
      <w:r w:rsidRPr="00433DA6">
        <w:rPr>
          <w:b/>
          <w:bCs/>
        </w:rPr>
        <w:t>Use-Case-Model Survey Report</w:t>
      </w:r>
      <w:r w:rsidRPr="00433DA6">
        <w:t>.]</w:t>
      </w:r>
    </w:p>
    <w:p w14:paraId="4CBF3E0C" w14:textId="77777777" w:rsidR="008568F0" w:rsidRPr="00433DA6" w:rsidRDefault="008568F0">
      <w:pPr>
        <w:pStyle w:val="Heading2"/>
      </w:pPr>
      <w:bookmarkStart w:id="7" w:name="_Toc5112019"/>
      <w:r w:rsidRPr="00433DA6">
        <w:t>Introduction</w:t>
      </w:r>
      <w:bookmarkEnd w:id="7"/>
    </w:p>
    <w:p w14:paraId="5FBC3257" w14:textId="77777777" w:rsidR="008568F0" w:rsidRPr="00433DA6" w:rsidRDefault="008568F0">
      <w:pPr>
        <w:pStyle w:val="InfoBlue"/>
      </w:pPr>
      <w:r w:rsidRPr="00433DA6">
        <w:t>[Introduction to the use-case model]</w:t>
      </w:r>
    </w:p>
    <w:p w14:paraId="51E42798" w14:textId="77777777" w:rsidR="008568F0" w:rsidRPr="00433DA6" w:rsidRDefault="008568F0">
      <w:pPr>
        <w:pStyle w:val="Heading2"/>
      </w:pPr>
      <w:bookmarkStart w:id="8" w:name="_Toc5108141"/>
      <w:bookmarkStart w:id="9" w:name="_Toc5112020"/>
      <w:r w:rsidRPr="00433DA6">
        <w:t>General Actors Descriptions</w:t>
      </w:r>
      <w:bookmarkEnd w:id="8"/>
      <w:bookmarkEnd w:id="9"/>
    </w:p>
    <w:p w14:paraId="38CFD2F4" w14:textId="77777777" w:rsidR="008568F0" w:rsidRPr="00433DA6" w:rsidRDefault="008568F0">
      <w:pPr>
        <w:pStyle w:val="InfoBlue"/>
      </w:pPr>
      <w:r w:rsidRPr="00433DA6">
        <w:t>[List Project actors and provide a brief description (role played).]</w:t>
      </w:r>
    </w:p>
    <w:p w14:paraId="17DCA13A" w14:textId="77777777" w:rsidR="008568F0" w:rsidRPr="00433DA6" w:rsidRDefault="008568F0">
      <w:pPr>
        <w:pStyle w:val="Heading2"/>
      </w:pPr>
      <w:bookmarkStart w:id="10" w:name="_Toc5112021"/>
      <w:r w:rsidRPr="00433DA6">
        <w:t>Use-Case Model Hierarchy</w:t>
      </w:r>
      <w:bookmarkEnd w:id="10"/>
    </w:p>
    <w:p w14:paraId="0621E599" w14:textId="77777777" w:rsidR="008568F0" w:rsidRPr="00433DA6" w:rsidRDefault="008568F0">
      <w:pPr>
        <w:pStyle w:val="InfoBlue"/>
        <w:rPr>
          <w:sz w:val="18"/>
        </w:rPr>
      </w:pPr>
      <w:r w:rsidRPr="00433DA6">
        <w:t xml:space="preserve">[This section presents the use-case packages hierarchically, explains the dependencies among them, and shows the content of each package recursively. If the model has several levels of packages, those at the top-level are presented first. The packages within these are presented next, and so on, all the way down to the packages at the bottom of the hierarchy. </w:t>
      </w:r>
    </w:p>
    <w:p w14:paraId="5D71C28C" w14:textId="77777777" w:rsidR="008568F0" w:rsidRPr="00433DA6" w:rsidRDefault="008568F0">
      <w:pPr>
        <w:pStyle w:val="Heading3"/>
      </w:pPr>
      <w:bookmarkStart w:id="11" w:name="_Toc5112022"/>
      <w:r w:rsidRPr="00433DA6">
        <w:t>&lt;Use-Case Package One&gt;</w:t>
      </w:r>
      <w:bookmarkEnd w:id="11"/>
    </w:p>
    <w:p w14:paraId="704155E4" w14:textId="77777777" w:rsidR="008568F0" w:rsidRPr="00433DA6" w:rsidRDefault="008568F0"/>
    <w:p w14:paraId="1588EE49" w14:textId="77777777" w:rsidR="008568F0" w:rsidRPr="00433DA6" w:rsidRDefault="008568F0">
      <w:pPr>
        <w:pStyle w:val="BodyText2"/>
        <w:rPr>
          <w:b/>
          <w:bCs/>
        </w:rPr>
      </w:pPr>
      <w:r w:rsidRPr="00433DA6">
        <w:rPr>
          <w:b/>
          <w:bCs/>
        </w:rPr>
        <w:t>Description</w:t>
      </w:r>
    </w:p>
    <w:p w14:paraId="412A3412" w14:textId="77777777" w:rsidR="008568F0" w:rsidRPr="00433DA6" w:rsidRDefault="008568F0">
      <w:pPr>
        <w:pStyle w:val="InfoBlue"/>
        <w:rPr>
          <w:b/>
          <w:bCs/>
        </w:rPr>
      </w:pPr>
      <w:r w:rsidRPr="00433DA6">
        <w:t>A Brief Description explaining the package's function and role in the system. The description must be understandable to any developer who wants to use the package.</w:t>
      </w:r>
    </w:p>
    <w:p w14:paraId="0B1C704F" w14:textId="77777777" w:rsidR="008568F0" w:rsidRPr="00433DA6" w:rsidRDefault="008568F0">
      <w:pPr>
        <w:pStyle w:val="BodyText2"/>
        <w:rPr>
          <w:b/>
          <w:bCs/>
        </w:rPr>
      </w:pPr>
      <w:r w:rsidRPr="00433DA6">
        <w:rPr>
          <w:b/>
          <w:bCs/>
        </w:rPr>
        <w:t>Use Cases</w:t>
      </w:r>
    </w:p>
    <w:p w14:paraId="5D0D2B0A" w14:textId="77777777" w:rsidR="008568F0" w:rsidRPr="00433DA6" w:rsidRDefault="008568F0">
      <w:pPr>
        <w:pStyle w:val="InfoBlue"/>
        <w:rPr>
          <w:b/>
          <w:bCs/>
        </w:rPr>
      </w:pPr>
      <w:r w:rsidRPr="00433DA6">
        <w:t xml:space="preserve">A list of the use cases owned by the package (name only since descriptions and details are shown further in this document </w:t>
      </w:r>
    </w:p>
    <w:p w14:paraId="5D38FC24" w14:textId="77777777" w:rsidR="008568F0" w:rsidRPr="00433DA6" w:rsidRDefault="008568F0">
      <w:pPr>
        <w:pStyle w:val="BodyText2"/>
      </w:pPr>
      <w:r w:rsidRPr="00433DA6">
        <w:rPr>
          <w:b/>
          <w:bCs/>
        </w:rPr>
        <w:t>Actors</w:t>
      </w:r>
    </w:p>
    <w:p w14:paraId="6E2DE54A" w14:textId="77777777" w:rsidR="008568F0" w:rsidRPr="00433DA6" w:rsidRDefault="008568F0">
      <w:pPr>
        <w:pStyle w:val="InfoBlue"/>
      </w:pPr>
      <w:r w:rsidRPr="00433DA6">
        <w:t>A list of actors owned by the package, including the name and brief description (role involved) of each actor in this package</w:t>
      </w:r>
    </w:p>
    <w:p w14:paraId="71C23D84" w14:textId="77777777" w:rsidR="008568F0" w:rsidRPr="00433DA6" w:rsidRDefault="008568F0">
      <w:pPr>
        <w:pStyle w:val="BodyText2"/>
        <w:rPr>
          <w:b/>
          <w:bCs/>
        </w:rPr>
      </w:pPr>
      <w:r w:rsidRPr="00433DA6">
        <w:rPr>
          <w:b/>
          <w:bCs/>
        </w:rPr>
        <w:t>RelationShips</w:t>
      </w:r>
    </w:p>
    <w:p w14:paraId="43BEF80D" w14:textId="77777777" w:rsidR="008568F0" w:rsidRPr="00433DA6" w:rsidRDefault="008568F0">
      <w:pPr>
        <w:pStyle w:val="InfoBlue"/>
        <w:rPr>
          <w:b/>
          <w:bCs/>
        </w:rPr>
      </w:pPr>
      <w:r w:rsidRPr="00433DA6">
        <w:t>A list of relationships owned by the package, including the name and brief description of each relationship.</w:t>
      </w:r>
    </w:p>
    <w:p w14:paraId="103ED162" w14:textId="77777777" w:rsidR="008568F0" w:rsidRPr="00433DA6" w:rsidRDefault="008568F0">
      <w:pPr>
        <w:pStyle w:val="BodyText2"/>
      </w:pPr>
      <w:r w:rsidRPr="00433DA6">
        <w:rPr>
          <w:b/>
          <w:bCs/>
        </w:rPr>
        <w:t>Packages Owned</w:t>
      </w:r>
    </w:p>
    <w:p w14:paraId="54F35B17" w14:textId="77777777" w:rsidR="008568F0" w:rsidRPr="00433DA6" w:rsidRDefault="008568F0">
      <w:pPr>
        <w:pStyle w:val="InfoBlue"/>
      </w:pPr>
      <w:r w:rsidRPr="00433DA6">
        <w:t>A list of the packages directly owned by the package, with each package presented in the same hierarchical manner as shown in the Packages Diagram below.</w:t>
      </w:r>
    </w:p>
    <w:p w14:paraId="16FA6DEE" w14:textId="77777777" w:rsidR="008568F0" w:rsidRPr="00433DA6" w:rsidRDefault="008568F0">
      <w:pPr>
        <w:pStyle w:val="BodyText2"/>
        <w:numPr>
          <w:ilvl w:val="0"/>
          <w:numId w:val="0"/>
        </w:numPr>
        <w:ind w:left="720"/>
      </w:pPr>
    </w:p>
    <w:p w14:paraId="2057FE82" w14:textId="77777777" w:rsidR="008568F0" w:rsidRPr="00433DA6" w:rsidRDefault="008568F0">
      <w:pPr>
        <w:pStyle w:val="Heading4"/>
      </w:pPr>
      <w:r w:rsidRPr="00433DA6">
        <w:t>Packages Diagram</w:t>
      </w:r>
    </w:p>
    <w:p w14:paraId="6ACB79CC" w14:textId="77777777" w:rsidR="008568F0" w:rsidRPr="00433DA6" w:rsidRDefault="008568F0">
      <w:pPr>
        <w:pStyle w:val="InfoBlue"/>
      </w:pPr>
      <w:r w:rsidRPr="00433DA6">
        <w:t xml:space="preserve">[Include the Package Diagrams (Including a visual representation of the </w:t>
      </w:r>
      <w:r w:rsidR="00433DA6" w:rsidRPr="00433DA6">
        <w:t>sub packages</w:t>
      </w:r>
      <w:r w:rsidRPr="00433DA6">
        <w:t xml:space="preserve"> it owns]</w:t>
      </w:r>
    </w:p>
    <w:p w14:paraId="1B0C6645" w14:textId="77777777" w:rsidR="008568F0" w:rsidRPr="00433DA6" w:rsidRDefault="008568F0">
      <w:pPr>
        <w:pStyle w:val="Heading4"/>
      </w:pPr>
      <w:r w:rsidRPr="00433DA6">
        <w:lastRenderedPageBreak/>
        <w:t>&lt;Sub Package One&gt;</w:t>
      </w:r>
    </w:p>
    <w:p w14:paraId="45BC32EB" w14:textId="77777777" w:rsidR="008568F0" w:rsidRPr="00433DA6" w:rsidRDefault="008568F0">
      <w:pPr>
        <w:pStyle w:val="BodyText2"/>
        <w:rPr>
          <w:b/>
          <w:bCs/>
        </w:rPr>
      </w:pPr>
      <w:r w:rsidRPr="00433DA6">
        <w:rPr>
          <w:b/>
          <w:bCs/>
        </w:rPr>
        <w:t>Description</w:t>
      </w:r>
    </w:p>
    <w:p w14:paraId="5FFA30A5" w14:textId="77777777" w:rsidR="008568F0" w:rsidRPr="00433DA6" w:rsidRDefault="008568F0">
      <w:pPr>
        <w:pStyle w:val="BodyText2"/>
        <w:rPr>
          <w:b/>
          <w:bCs/>
        </w:rPr>
      </w:pPr>
      <w:r w:rsidRPr="00433DA6">
        <w:rPr>
          <w:b/>
          <w:bCs/>
        </w:rPr>
        <w:t>Use Cases</w:t>
      </w:r>
    </w:p>
    <w:p w14:paraId="1C290A87" w14:textId="77777777" w:rsidR="008568F0" w:rsidRPr="00433DA6" w:rsidRDefault="008568F0">
      <w:pPr>
        <w:pStyle w:val="BodyText2"/>
      </w:pPr>
      <w:r w:rsidRPr="00433DA6">
        <w:rPr>
          <w:b/>
          <w:bCs/>
        </w:rPr>
        <w:t>Actors</w:t>
      </w:r>
    </w:p>
    <w:p w14:paraId="6D8595B0" w14:textId="77777777" w:rsidR="008568F0" w:rsidRPr="00433DA6" w:rsidRDefault="008568F0">
      <w:pPr>
        <w:pStyle w:val="BodyText2"/>
      </w:pPr>
      <w:r w:rsidRPr="00433DA6">
        <w:rPr>
          <w:b/>
          <w:bCs/>
        </w:rPr>
        <w:t>RelationShips</w:t>
      </w:r>
    </w:p>
    <w:p w14:paraId="38CC6711" w14:textId="77777777" w:rsidR="008568F0" w:rsidRPr="00433DA6" w:rsidRDefault="008568F0">
      <w:pPr>
        <w:pStyle w:val="BodyText2"/>
        <w:numPr>
          <w:ilvl w:val="0"/>
          <w:numId w:val="0"/>
        </w:numPr>
      </w:pPr>
    </w:p>
    <w:p w14:paraId="149AC0D5" w14:textId="77777777" w:rsidR="008568F0" w:rsidRPr="00433DA6" w:rsidRDefault="008568F0">
      <w:pPr>
        <w:pStyle w:val="Heading4"/>
      </w:pPr>
      <w:r w:rsidRPr="00433DA6">
        <w:t>&lt;Sub Package Two&gt;</w:t>
      </w:r>
    </w:p>
    <w:p w14:paraId="0FE47410" w14:textId="77777777" w:rsidR="008568F0" w:rsidRPr="00433DA6" w:rsidRDefault="008568F0">
      <w:pPr>
        <w:pStyle w:val="InfoBlue"/>
      </w:pPr>
      <w:r w:rsidRPr="00433DA6">
        <w:t>[...]</w:t>
      </w:r>
    </w:p>
    <w:p w14:paraId="4A4544A2" w14:textId="77777777" w:rsidR="008568F0" w:rsidRPr="00433DA6" w:rsidRDefault="008568F0">
      <w:pPr>
        <w:pStyle w:val="Heading3"/>
      </w:pPr>
      <w:bookmarkStart w:id="12" w:name="_Toc5112023"/>
      <w:r w:rsidRPr="00433DA6">
        <w:t>&lt;Use-Case Package Two&gt;</w:t>
      </w:r>
      <w:bookmarkEnd w:id="12"/>
    </w:p>
    <w:p w14:paraId="5E66C4E1" w14:textId="77777777" w:rsidR="008568F0" w:rsidRPr="00433DA6" w:rsidRDefault="008568F0">
      <w:pPr>
        <w:pStyle w:val="InfoBlue"/>
      </w:pPr>
      <w:r w:rsidRPr="00433DA6">
        <w:t>[...]</w:t>
      </w:r>
    </w:p>
    <w:p w14:paraId="279BD743" w14:textId="77777777" w:rsidR="008568F0" w:rsidRPr="00433DA6" w:rsidRDefault="008568F0">
      <w:pPr>
        <w:pStyle w:val="Heading2"/>
        <w:rPr>
          <w:rStyle w:val="Strong"/>
          <w:b/>
          <w:bCs w:val="0"/>
        </w:rPr>
      </w:pPr>
      <w:bookmarkStart w:id="13" w:name="_Toc5112024"/>
      <w:r w:rsidRPr="00433DA6">
        <w:rPr>
          <w:rStyle w:val="Strong"/>
          <w:b/>
          <w:bCs w:val="0"/>
        </w:rPr>
        <w:t>Diagrams of the Use-Case Model</w:t>
      </w:r>
      <w:bookmarkEnd w:id="13"/>
    </w:p>
    <w:p w14:paraId="209DF1EB" w14:textId="77777777" w:rsidR="008568F0" w:rsidRPr="00433DA6" w:rsidRDefault="008568F0">
      <w:pPr>
        <w:pStyle w:val="InfoBlue"/>
      </w:pPr>
      <w:r w:rsidRPr="00433DA6">
        <w:t xml:space="preserve">[Diagrams, primarily use-case diagrams and use-case packages, of the entire use-case model are included here. If you are including use-case diagrams directly within each use-case section or subsection, briefly state </w:t>
      </w:r>
      <w:r w:rsidR="00433DA6" w:rsidRPr="00433DA6">
        <w:t>so]</w:t>
      </w:r>
    </w:p>
    <w:p w14:paraId="66569045" w14:textId="77777777" w:rsidR="008568F0" w:rsidRPr="00433DA6" w:rsidRDefault="008568F0"/>
    <w:p w14:paraId="21E9A759" w14:textId="77777777" w:rsidR="008568F0" w:rsidRPr="00433DA6" w:rsidRDefault="008568F0">
      <w:pPr>
        <w:pStyle w:val="Heading1"/>
      </w:pPr>
      <w:bookmarkStart w:id="14" w:name="_Toc5112025"/>
      <w:r w:rsidRPr="00433DA6">
        <w:t>&lt;Use-Case Name&gt;</w:t>
      </w:r>
      <w:bookmarkEnd w:id="14"/>
    </w:p>
    <w:p w14:paraId="1BC5B39D" w14:textId="77777777" w:rsidR="008568F0" w:rsidRPr="00433DA6" w:rsidRDefault="008568F0">
      <w:pPr>
        <w:pStyle w:val="Heading2"/>
      </w:pPr>
      <w:bookmarkStart w:id="15" w:name="_Toc5112026"/>
      <w:r w:rsidRPr="00433DA6">
        <w:t>Brief Description</w:t>
      </w:r>
      <w:bookmarkEnd w:id="5"/>
      <w:bookmarkEnd w:id="6"/>
      <w:bookmarkEnd w:id="15"/>
    </w:p>
    <w:p w14:paraId="0A883CF2" w14:textId="77777777" w:rsidR="008568F0" w:rsidRPr="00433DA6" w:rsidRDefault="008568F0">
      <w:pPr>
        <w:pStyle w:val="InfoBlue"/>
      </w:pPr>
      <w:r w:rsidRPr="00433DA6">
        <w:t>[The description briefly conveys the role and purpose of the use case. A single paragraph will suffice for this description.]</w:t>
      </w:r>
    </w:p>
    <w:p w14:paraId="2796B827" w14:textId="77777777" w:rsidR="008568F0" w:rsidRPr="00433DA6" w:rsidRDefault="008568F0">
      <w:pPr>
        <w:pStyle w:val="Heading2"/>
      </w:pPr>
      <w:bookmarkStart w:id="16" w:name="_Toc423410239"/>
      <w:bookmarkStart w:id="17" w:name="_Toc425054505"/>
      <w:bookmarkStart w:id="18" w:name="_Toc5112027"/>
      <w:r w:rsidRPr="00433DA6">
        <w:t>Flow of Events</w:t>
      </w:r>
      <w:bookmarkEnd w:id="16"/>
      <w:bookmarkEnd w:id="17"/>
      <w:bookmarkEnd w:id="18"/>
    </w:p>
    <w:p w14:paraId="5C237866" w14:textId="77777777" w:rsidR="008568F0" w:rsidRPr="00433DA6" w:rsidRDefault="008568F0">
      <w:pPr>
        <w:pStyle w:val="Heading3"/>
      </w:pPr>
      <w:bookmarkStart w:id="19" w:name="_Toc423410240"/>
      <w:bookmarkStart w:id="20" w:name="_Toc425054506"/>
      <w:bookmarkStart w:id="21" w:name="_Toc5112028"/>
      <w:r w:rsidRPr="00433DA6">
        <w:t>Basic Flow</w:t>
      </w:r>
      <w:bookmarkEnd w:id="19"/>
      <w:bookmarkEnd w:id="20"/>
      <w:bookmarkEnd w:id="21"/>
      <w:r w:rsidRPr="00433DA6">
        <w:t xml:space="preserve"> </w:t>
      </w:r>
    </w:p>
    <w:p w14:paraId="57CEBECA" w14:textId="77777777" w:rsidR="008568F0" w:rsidRPr="00433DA6" w:rsidRDefault="008568F0">
      <w:pPr>
        <w:pStyle w:val="InfoBlue"/>
      </w:pPr>
      <w:r w:rsidRPr="00433DA6">
        <w:t>[This use case starts when the actor does something. An actor always initiates use cases. The use case describes what the actor does and what the system does in response. It is phrased in the form of a dialog between the actor and the system.</w:t>
      </w:r>
    </w:p>
    <w:p w14:paraId="317A2E24" w14:textId="77777777" w:rsidR="008568F0" w:rsidRPr="00433DA6" w:rsidRDefault="008568F0">
      <w:pPr>
        <w:pStyle w:val="InfoBlue"/>
      </w:pPr>
      <w:r w:rsidRPr="00433DA6">
        <w:t>The use case describes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w:t>
      </w:r>
      <w:r w:rsidRPr="00433DA6">
        <w:sym w:font="Symbol" w:char="F0BE"/>
      </w:r>
      <w:r w:rsidRPr="00433DA6">
        <w:t xml:space="preserve">you may want to define things like customer information there to keep the use case from drowning in details. </w:t>
      </w:r>
    </w:p>
    <w:p w14:paraId="3748DDFD" w14:textId="77777777" w:rsidR="008568F0" w:rsidRPr="00433DA6" w:rsidRDefault="008568F0">
      <w:pPr>
        <w:pStyle w:val="InfoBlue"/>
      </w:pPr>
      <w:r w:rsidRPr="00433DA6">
        <w:t xml:space="preserve">Simple alternatives may be presented within the text of the use case. </w:t>
      </w:r>
      <w:r w:rsidR="00433DA6" w:rsidRPr="00433DA6">
        <w:t>If it only takes a few sentences to describe what happens when there is an alternative</w:t>
      </w:r>
      <w:r w:rsidR="00433DA6">
        <w:t>. D</w:t>
      </w:r>
      <w:r w:rsidR="00433DA6" w:rsidRPr="00433DA6">
        <w:t xml:space="preserve">o it directly within the </w:t>
      </w:r>
      <w:r w:rsidR="00433DA6" w:rsidRPr="00433DA6">
        <w:rPr>
          <w:b/>
          <w:bCs/>
        </w:rPr>
        <w:t>Flow of Events</w:t>
      </w:r>
      <w:r w:rsidR="00433DA6" w:rsidRPr="00433DA6">
        <w:t xml:space="preserve"> section. </w:t>
      </w:r>
      <w:r w:rsidRPr="00433DA6">
        <w:t xml:space="preserve">If the alternative flow is more complex, use a separate section to describe it. For example, an </w:t>
      </w:r>
      <w:r w:rsidRPr="00433DA6">
        <w:rPr>
          <w:b/>
          <w:bCs/>
        </w:rPr>
        <w:t>Alternative Flow</w:t>
      </w:r>
      <w:r w:rsidRPr="00433DA6">
        <w:t xml:space="preserve"> subsection explains how to describe more complex alternatives. </w:t>
      </w:r>
    </w:p>
    <w:p w14:paraId="0179149F" w14:textId="77777777" w:rsidR="008568F0" w:rsidRPr="00433DA6" w:rsidRDefault="008568F0">
      <w:pPr>
        <w:pStyle w:val="InfoBlue"/>
      </w:pPr>
      <w:r w:rsidRPr="00433DA6">
        <w:t>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Remember that your purpose is to clarify, not obscure.]</w:t>
      </w:r>
    </w:p>
    <w:p w14:paraId="1D18C5D8" w14:textId="77777777" w:rsidR="008568F0" w:rsidRPr="00433DA6" w:rsidRDefault="008568F0">
      <w:pPr>
        <w:pStyle w:val="Heading3"/>
      </w:pPr>
      <w:bookmarkStart w:id="22" w:name="_Toc423410241"/>
      <w:bookmarkStart w:id="23" w:name="_Toc425054507"/>
      <w:bookmarkStart w:id="24" w:name="_Toc5112029"/>
      <w:r w:rsidRPr="00433DA6">
        <w:lastRenderedPageBreak/>
        <w:t>Alternative Flows</w:t>
      </w:r>
      <w:bookmarkEnd w:id="22"/>
      <w:bookmarkEnd w:id="23"/>
      <w:bookmarkEnd w:id="24"/>
    </w:p>
    <w:p w14:paraId="5A6ABE25" w14:textId="77777777" w:rsidR="008568F0" w:rsidRPr="00433DA6" w:rsidRDefault="008568F0">
      <w:pPr>
        <w:pStyle w:val="Heading4"/>
      </w:pPr>
      <w:bookmarkStart w:id="25" w:name="_Toc423410242"/>
      <w:bookmarkStart w:id="26" w:name="_Toc425054508"/>
      <w:r w:rsidRPr="00433DA6">
        <w:t>&lt; First Alternative Flow &gt;</w:t>
      </w:r>
      <w:bookmarkEnd w:id="25"/>
      <w:bookmarkEnd w:id="26"/>
    </w:p>
    <w:p w14:paraId="4C0D6C24" w14:textId="77777777" w:rsidR="008568F0" w:rsidRPr="00433DA6" w:rsidRDefault="008568F0">
      <w:pPr>
        <w:pStyle w:val="InfoBlue"/>
      </w:pPr>
      <w:r w:rsidRPr="00433DA6">
        <w:t xml:space="preserve">[More complex alternatives are described in a separate section, referred to in the </w:t>
      </w:r>
      <w:r w:rsidRPr="00433DA6">
        <w:rPr>
          <w:b/>
          <w:bCs/>
        </w:rPr>
        <w:t>Basic Flow</w:t>
      </w:r>
      <w:r w:rsidRPr="00433DA6">
        <w:t xml:space="preserve"> subsection of </w:t>
      </w:r>
      <w:r w:rsidRPr="00433DA6">
        <w:rPr>
          <w:b/>
          <w:bCs/>
        </w:rPr>
        <w:t>Flow of Events</w:t>
      </w:r>
      <w:r w:rsidRPr="00433DA6">
        <w:t xml:space="preserve"> section. Think of the </w:t>
      </w:r>
      <w:r w:rsidRPr="00433DA6">
        <w:rPr>
          <w:b/>
          <w:bCs/>
        </w:rPr>
        <w:t>Alternative Flow</w:t>
      </w:r>
      <w:r w:rsidRPr="00433DA6">
        <w:t xml:space="preserve"> subsections like alternative behavior</w:t>
      </w:r>
      <w:r w:rsidRPr="00433DA6">
        <w:sym w:font="Symbol" w:char="F0BE"/>
      </w:r>
      <w:r w:rsidRPr="00433DA6">
        <w:t xml:space="preserve"> each alternative flow represents alternative behavior usually due to exceptions that occur in the main flow. They may be as long as necessary to describe the events associated with the alternative behavior. When an alternative flow ends, the events of the main flow of events are resumed unless otherwise stated.]</w:t>
      </w:r>
    </w:p>
    <w:p w14:paraId="39FA8961" w14:textId="77777777" w:rsidR="008568F0" w:rsidRPr="00433DA6" w:rsidRDefault="008568F0">
      <w:pPr>
        <w:pStyle w:val="Heading4"/>
      </w:pPr>
      <w:bookmarkStart w:id="27" w:name="_Toc423410243"/>
      <w:bookmarkStart w:id="28" w:name="_Toc425054509"/>
      <w:r w:rsidRPr="00433DA6">
        <w:t>&lt; Second Alternative Flow &gt;</w:t>
      </w:r>
      <w:bookmarkEnd w:id="27"/>
      <w:bookmarkEnd w:id="28"/>
    </w:p>
    <w:p w14:paraId="5B752215" w14:textId="77777777" w:rsidR="008568F0" w:rsidRPr="00433DA6" w:rsidRDefault="008568F0">
      <w:pPr>
        <w:pStyle w:val="InfoBlue"/>
      </w:pPr>
      <w:r w:rsidRPr="00433DA6">
        <w:t>[There may be, and most likely will be, a number of alternative flows in a use case. Keep each alternative flow separate to improve clarity. Using alternative flows improves the readability of the use case, as well as preventing use cases from being decomposed into hierarchies of use cases. Keep in mind that use cases are just textual descriptions, and their main purpose is to document the behavior of a system in a clear, concise, and understandable way.]</w:t>
      </w:r>
    </w:p>
    <w:p w14:paraId="37A96349" w14:textId="77777777" w:rsidR="008568F0" w:rsidRPr="00433DA6" w:rsidRDefault="008568F0">
      <w:pPr>
        <w:pStyle w:val="Heading2"/>
      </w:pPr>
      <w:bookmarkStart w:id="29" w:name="_Toc423410251"/>
      <w:bookmarkStart w:id="30" w:name="_Toc425054510"/>
      <w:bookmarkStart w:id="31" w:name="_Toc5112030"/>
      <w:r w:rsidRPr="00433DA6">
        <w:t>Special Requirements</w:t>
      </w:r>
      <w:bookmarkEnd w:id="29"/>
      <w:bookmarkEnd w:id="30"/>
      <w:bookmarkEnd w:id="31"/>
    </w:p>
    <w:p w14:paraId="7852B152" w14:textId="77777777" w:rsidR="008568F0" w:rsidRPr="00433DA6" w:rsidRDefault="008568F0">
      <w:pPr>
        <w:pStyle w:val="InfoBlue"/>
      </w:pPr>
      <w:r w:rsidRPr="00433DA6">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w:t>
      </w:r>
      <w:r w:rsidRPr="00433DA6">
        <w:sym w:font="Symbol" w:char="F0BE"/>
      </w:r>
      <w:r w:rsidRPr="00433DA6">
        <w:t>such as operating systems and environments, compatibility requirements, and design constraints</w:t>
      </w:r>
      <w:r w:rsidRPr="00433DA6">
        <w:sym w:font="Symbol" w:char="F0BE"/>
      </w:r>
      <w:r w:rsidRPr="00433DA6">
        <w:t>should be captured in this section.]</w:t>
      </w:r>
    </w:p>
    <w:p w14:paraId="176993C6" w14:textId="77777777" w:rsidR="008568F0" w:rsidRPr="00433DA6" w:rsidRDefault="008568F0">
      <w:pPr>
        <w:pStyle w:val="Heading3"/>
      </w:pPr>
      <w:bookmarkStart w:id="32" w:name="_Toc423410252"/>
      <w:bookmarkStart w:id="33" w:name="_Toc425054511"/>
      <w:bookmarkStart w:id="34" w:name="_Toc5112031"/>
      <w:r w:rsidRPr="00433DA6">
        <w:t>&lt; First Special Requirement &gt;</w:t>
      </w:r>
      <w:bookmarkEnd w:id="32"/>
      <w:bookmarkEnd w:id="33"/>
      <w:bookmarkEnd w:id="34"/>
    </w:p>
    <w:p w14:paraId="4856C582" w14:textId="77777777" w:rsidR="008568F0" w:rsidRPr="00433DA6" w:rsidRDefault="008568F0"/>
    <w:p w14:paraId="43E3D701" w14:textId="77777777" w:rsidR="008568F0" w:rsidRPr="00433DA6" w:rsidRDefault="008568F0">
      <w:pPr>
        <w:pStyle w:val="Heading2"/>
      </w:pPr>
      <w:bookmarkStart w:id="35" w:name="_Toc423410253"/>
      <w:bookmarkStart w:id="36" w:name="_Toc425054512"/>
      <w:bookmarkStart w:id="37" w:name="_Toc5112032"/>
      <w:r w:rsidRPr="00433DA6">
        <w:t>Preconditions</w:t>
      </w:r>
      <w:bookmarkEnd w:id="35"/>
      <w:bookmarkEnd w:id="36"/>
      <w:bookmarkEnd w:id="37"/>
    </w:p>
    <w:p w14:paraId="16BC25D8" w14:textId="77777777" w:rsidR="008568F0" w:rsidRPr="00433DA6" w:rsidRDefault="008568F0">
      <w:pPr>
        <w:pStyle w:val="InfoBlue"/>
      </w:pPr>
      <w:r w:rsidRPr="00433DA6">
        <w:t>[A precondition of a use case is the state of the system that must be present prior to a use case being performed.]</w:t>
      </w:r>
    </w:p>
    <w:p w14:paraId="4B049933" w14:textId="77777777" w:rsidR="008568F0" w:rsidRPr="00433DA6" w:rsidRDefault="008568F0">
      <w:pPr>
        <w:pStyle w:val="Heading3"/>
      </w:pPr>
      <w:bookmarkStart w:id="38" w:name="_Toc423410254"/>
      <w:bookmarkStart w:id="39" w:name="_Toc425054513"/>
      <w:bookmarkStart w:id="40" w:name="_Toc5112033"/>
      <w:r w:rsidRPr="00433DA6">
        <w:t>&lt; Precondition One &gt;</w:t>
      </w:r>
      <w:bookmarkEnd w:id="38"/>
      <w:bookmarkEnd w:id="39"/>
      <w:bookmarkEnd w:id="40"/>
    </w:p>
    <w:p w14:paraId="0A76092E" w14:textId="77777777" w:rsidR="008568F0" w:rsidRPr="00433DA6" w:rsidRDefault="008568F0">
      <w:pPr>
        <w:pStyle w:val="Heading2"/>
      </w:pPr>
      <w:bookmarkStart w:id="41" w:name="_Toc423410255"/>
      <w:bookmarkStart w:id="42" w:name="_Toc425054514"/>
      <w:bookmarkStart w:id="43" w:name="_Toc5112034"/>
      <w:r w:rsidRPr="00433DA6">
        <w:t>Postconditions</w:t>
      </w:r>
      <w:bookmarkEnd w:id="41"/>
      <w:bookmarkEnd w:id="42"/>
      <w:bookmarkEnd w:id="43"/>
    </w:p>
    <w:p w14:paraId="6D4AE068" w14:textId="77777777" w:rsidR="008568F0" w:rsidRPr="00433DA6" w:rsidRDefault="008568F0">
      <w:pPr>
        <w:pStyle w:val="InfoBlue"/>
      </w:pPr>
      <w:r w:rsidRPr="00433DA6">
        <w:t>[A postcondition of a use case is a list of possible states the system can be in immediately after a use case has finished.]</w:t>
      </w:r>
    </w:p>
    <w:p w14:paraId="6C8FE68C" w14:textId="77777777" w:rsidR="008568F0" w:rsidRPr="00433DA6" w:rsidRDefault="008568F0">
      <w:pPr>
        <w:pStyle w:val="Heading3"/>
      </w:pPr>
      <w:bookmarkStart w:id="44" w:name="_Toc423410256"/>
      <w:bookmarkStart w:id="45" w:name="_Toc425054515"/>
      <w:bookmarkStart w:id="46" w:name="_Toc5112035"/>
      <w:r w:rsidRPr="00433DA6">
        <w:t>&lt; Postcondition One &gt;</w:t>
      </w:r>
      <w:bookmarkEnd w:id="44"/>
      <w:bookmarkEnd w:id="45"/>
      <w:bookmarkEnd w:id="46"/>
    </w:p>
    <w:p w14:paraId="678C70EF" w14:textId="77777777" w:rsidR="008568F0" w:rsidRPr="00433DA6" w:rsidRDefault="008568F0">
      <w:pPr>
        <w:pStyle w:val="Heading2"/>
      </w:pPr>
      <w:bookmarkStart w:id="47" w:name="_Toc5112036"/>
      <w:r w:rsidRPr="00433DA6">
        <w:t>Extension Points</w:t>
      </w:r>
      <w:bookmarkEnd w:id="47"/>
    </w:p>
    <w:p w14:paraId="11D56635" w14:textId="77777777" w:rsidR="008568F0" w:rsidRPr="00433DA6" w:rsidRDefault="008568F0">
      <w:pPr>
        <w:pStyle w:val="InfoBlue"/>
      </w:pPr>
      <w:r w:rsidRPr="00433DA6">
        <w:t>[Extension points of the use case.]</w:t>
      </w:r>
    </w:p>
    <w:p w14:paraId="42BEA983" w14:textId="77777777" w:rsidR="008568F0" w:rsidRPr="00433DA6" w:rsidRDefault="008568F0">
      <w:pPr>
        <w:pStyle w:val="Heading3"/>
      </w:pPr>
      <w:bookmarkStart w:id="48" w:name="_Toc5112037"/>
      <w:r w:rsidRPr="00433DA6">
        <w:t>&lt;Name of Extension Point&gt;</w:t>
      </w:r>
      <w:bookmarkEnd w:id="48"/>
    </w:p>
    <w:p w14:paraId="2779F184" w14:textId="77777777" w:rsidR="008568F0" w:rsidRPr="00433DA6" w:rsidRDefault="008568F0">
      <w:pPr>
        <w:pStyle w:val="InfoBlue"/>
      </w:pPr>
      <w:r w:rsidRPr="00433DA6">
        <w:t>[Definition of the location of the extension point in the flow of events.]</w:t>
      </w:r>
    </w:p>
    <w:p w14:paraId="0C331026" w14:textId="77777777" w:rsidR="008568F0" w:rsidRPr="00433DA6" w:rsidRDefault="008568F0">
      <w:pPr>
        <w:pStyle w:val="Heading2"/>
      </w:pPr>
      <w:bookmarkStart w:id="49" w:name="_Toc5112038"/>
      <w:r w:rsidRPr="00433DA6">
        <w:t>Relationships</w:t>
      </w:r>
      <w:bookmarkEnd w:id="49"/>
    </w:p>
    <w:p w14:paraId="1DFF4851" w14:textId="77777777" w:rsidR="008568F0" w:rsidRPr="00433DA6" w:rsidRDefault="008568F0">
      <w:pPr>
        <w:pStyle w:val="InfoBlue"/>
      </w:pPr>
      <w:r w:rsidRPr="00433DA6">
        <w:t>[The relationships involving the use case are included here.</w:t>
      </w:r>
    </w:p>
    <w:p w14:paraId="6585FBFA" w14:textId="77777777" w:rsidR="008568F0" w:rsidRPr="00433DA6" w:rsidRDefault="008568F0">
      <w:pPr>
        <w:pStyle w:val="InfoBlue"/>
      </w:pPr>
      <w:r w:rsidRPr="00433DA6">
        <w:t xml:space="preserve">For communicates-associations, a brief description, multiplicity, and associated actors are included. Also, the navigability of the use-case role is included. </w:t>
      </w:r>
    </w:p>
    <w:p w14:paraId="60209AA2" w14:textId="77777777" w:rsidR="008568F0" w:rsidRPr="00433DA6" w:rsidRDefault="008568F0">
      <w:pPr>
        <w:pStyle w:val="InfoBlue"/>
      </w:pPr>
      <w:r w:rsidRPr="00433DA6">
        <w:t>For include- and extend-relationships, a brief description and associated use cases are included. ]</w:t>
      </w:r>
    </w:p>
    <w:p w14:paraId="5DD91982" w14:textId="77777777" w:rsidR="008568F0" w:rsidRPr="00433DA6" w:rsidRDefault="008568F0">
      <w:pPr>
        <w:pStyle w:val="Heading2"/>
      </w:pPr>
      <w:bookmarkStart w:id="50" w:name="_Toc5112039"/>
      <w:r w:rsidRPr="00433DA6">
        <w:lastRenderedPageBreak/>
        <w:t>Use-Case Diagrams</w:t>
      </w:r>
      <w:bookmarkEnd w:id="50"/>
    </w:p>
    <w:p w14:paraId="6CB47634" w14:textId="77777777" w:rsidR="008568F0" w:rsidRPr="00433DA6" w:rsidRDefault="008568F0">
      <w:pPr>
        <w:pStyle w:val="InfoBlue"/>
      </w:pPr>
      <w:r w:rsidRPr="00433DA6">
        <w:t>[Use-Case Diagrams local to the use case.]</w:t>
      </w:r>
    </w:p>
    <w:p w14:paraId="62278AE5" w14:textId="77777777" w:rsidR="008568F0" w:rsidRPr="00433DA6" w:rsidRDefault="008568F0">
      <w:pPr>
        <w:pStyle w:val="Heading2"/>
      </w:pPr>
      <w:bookmarkStart w:id="51" w:name="_Toc5112040"/>
      <w:r w:rsidRPr="00433DA6">
        <w:t>Other Diagrams</w:t>
      </w:r>
      <w:bookmarkEnd w:id="51"/>
    </w:p>
    <w:p w14:paraId="22086383" w14:textId="77777777" w:rsidR="008568F0" w:rsidRPr="00433DA6" w:rsidRDefault="008568F0">
      <w:pPr>
        <w:pStyle w:val="InfoBlue"/>
      </w:pPr>
      <w:r w:rsidRPr="00433DA6">
        <w:t>[Other graphs that illustrate the use case.]</w:t>
      </w:r>
    </w:p>
    <w:p w14:paraId="36DE56C8" w14:textId="77777777" w:rsidR="008568F0" w:rsidRPr="00433DA6" w:rsidRDefault="008568F0">
      <w:pPr>
        <w:pStyle w:val="Heading1"/>
      </w:pPr>
      <w:r w:rsidRPr="00433DA6">
        <w:br w:type="page"/>
      </w:r>
      <w:bookmarkStart w:id="52" w:name="_Toc5112041"/>
      <w:r w:rsidRPr="00433DA6">
        <w:lastRenderedPageBreak/>
        <w:t>&lt;Use-Case Name&gt;</w:t>
      </w:r>
      <w:bookmarkEnd w:id="52"/>
    </w:p>
    <w:p w14:paraId="0AB4075C" w14:textId="77777777" w:rsidR="008568F0" w:rsidRPr="00433DA6" w:rsidRDefault="008568F0">
      <w:pPr>
        <w:pStyle w:val="Heading2"/>
      </w:pPr>
      <w:bookmarkStart w:id="53" w:name="_Toc5112042"/>
      <w:r w:rsidRPr="00433DA6">
        <w:t>Brief Description</w:t>
      </w:r>
      <w:bookmarkEnd w:id="53"/>
    </w:p>
    <w:p w14:paraId="378AF996" w14:textId="77777777" w:rsidR="008568F0" w:rsidRPr="00433DA6" w:rsidRDefault="008568F0">
      <w:pPr>
        <w:pStyle w:val="InfoBlue"/>
      </w:pPr>
      <w:r w:rsidRPr="00433DA6">
        <w:t>[....]</w:t>
      </w:r>
    </w:p>
    <w:sectPr w:rsidR="008568F0" w:rsidRPr="00433DA6">
      <w:headerReference w:type="default" r:id="rId13"/>
      <w:footerReference w:type="default" r:id="rId14"/>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AE45A" w14:textId="77777777" w:rsidR="0089495A" w:rsidRDefault="0089495A">
      <w:pPr>
        <w:spacing w:line="240" w:lineRule="auto"/>
      </w:pPr>
      <w:r>
        <w:separator/>
      </w:r>
    </w:p>
  </w:endnote>
  <w:endnote w:type="continuationSeparator" w:id="0">
    <w:p w14:paraId="712217C3" w14:textId="77777777" w:rsidR="0089495A" w:rsidRDefault="008949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6CEE3" w14:textId="77777777" w:rsidR="00EF7C53" w:rsidRDefault="00EF7C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F6677" w14:textId="77777777" w:rsidR="00EF7C53" w:rsidRDefault="00EF7C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8637C" w14:textId="77777777" w:rsidR="00EF7C53" w:rsidRDefault="00EF7C5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568F0" w14:paraId="18CC01B6" w14:textId="77777777">
      <w:tc>
        <w:tcPr>
          <w:tcW w:w="3162" w:type="dxa"/>
          <w:tcBorders>
            <w:top w:val="nil"/>
            <w:left w:val="nil"/>
            <w:bottom w:val="nil"/>
            <w:right w:val="nil"/>
          </w:tcBorders>
        </w:tcPr>
        <w:p w14:paraId="05025566" w14:textId="77777777" w:rsidR="008568F0" w:rsidRDefault="008568F0">
          <w:pPr>
            <w:ind w:right="360"/>
            <w:rPr>
              <w:sz w:val="24"/>
            </w:rPr>
          </w:pPr>
          <w:r>
            <w:t>Confidential</w:t>
          </w:r>
        </w:p>
      </w:tc>
      <w:tc>
        <w:tcPr>
          <w:tcW w:w="3162" w:type="dxa"/>
          <w:tcBorders>
            <w:top w:val="nil"/>
            <w:left w:val="nil"/>
            <w:bottom w:val="nil"/>
            <w:right w:val="nil"/>
          </w:tcBorders>
        </w:tcPr>
        <w:p w14:paraId="4592E925" w14:textId="4568D337" w:rsidR="008568F0" w:rsidRDefault="00D07FEF">
          <w:pPr>
            <w:jc w:val="center"/>
          </w:pPr>
          <w:r>
            <w:sym w:font="Symbol" w:char="F0D3"/>
          </w:r>
          <w:r w:rsidR="00EF7C53">
            <w:t>LearningEDU</w:t>
          </w:r>
          <w:r w:rsidR="008568F0">
            <w:t xml:space="preserve">, </w:t>
          </w:r>
          <w:r w:rsidR="008568F0">
            <w:fldChar w:fldCharType="begin"/>
          </w:r>
          <w:r w:rsidR="008568F0">
            <w:instrText xml:space="preserve"> DATE \@ "yyyy" </w:instrText>
          </w:r>
          <w:r w:rsidR="008568F0">
            <w:fldChar w:fldCharType="separate"/>
          </w:r>
          <w:r w:rsidR="00C077B4">
            <w:rPr>
              <w:noProof/>
            </w:rPr>
            <w:t>2022</w:t>
          </w:r>
          <w:r w:rsidR="008568F0">
            <w:fldChar w:fldCharType="end"/>
          </w:r>
        </w:p>
      </w:tc>
      <w:tc>
        <w:tcPr>
          <w:tcW w:w="3162" w:type="dxa"/>
          <w:tcBorders>
            <w:top w:val="nil"/>
            <w:left w:val="nil"/>
            <w:bottom w:val="nil"/>
            <w:right w:val="nil"/>
          </w:tcBorders>
        </w:tcPr>
        <w:p w14:paraId="30070809" w14:textId="77777777" w:rsidR="008568F0" w:rsidRDefault="008568F0">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433DA6">
            <w:rPr>
              <w:rStyle w:val="PageNumber"/>
              <w:noProof/>
            </w:rPr>
            <w:t>7</w:t>
          </w:r>
          <w:r>
            <w:rPr>
              <w:rStyle w:val="PageNumber"/>
            </w:rPr>
            <w:fldChar w:fldCharType="end"/>
          </w:r>
        </w:p>
      </w:tc>
    </w:tr>
  </w:tbl>
  <w:p w14:paraId="656A5EAF" w14:textId="77777777" w:rsidR="008568F0" w:rsidRDefault="00856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04392" w14:textId="77777777" w:rsidR="0089495A" w:rsidRDefault="0089495A">
      <w:pPr>
        <w:spacing w:line="240" w:lineRule="auto"/>
      </w:pPr>
      <w:r>
        <w:separator/>
      </w:r>
    </w:p>
  </w:footnote>
  <w:footnote w:type="continuationSeparator" w:id="0">
    <w:p w14:paraId="6014731A" w14:textId="77777777" w:rsidR="0089495A" w:rsidRDefault="008949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EB14" w14:textId="77777777" w:rsidR="00EF7C53" w:rsidRDefault="00EF7C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10053" w14:textId="77777777" w:rsidR="008568F0" w:rsidRDefault="008568F0">
    <w:pPr>
      <w:rPr>
        <w:sz w:val="24"/>
      </w:rPr>
    </w:pPr>
  </w:p>
  <w:p w14:paraId="4D964C17" w14:textId="77777777" w:rsidR="008568F0" w:rsidRDefault="008568F0">
    <w:pPr>
      <w:pBdr>
        <w:top w:val="single" w:sz="6" w:space="1" w:color="auto"/>
      </w:pBdr>
      <w:rPr>
        <w:sz w:val="24"/>
      </w:rPr>
    </w:pPr>
  </w:p>
  <w:p w14:paraId="19F1E354" w14:textId="65879AF3" w:rsidR="008568F0" w:rsidRDefault="000B5E64">
    <w:pPr>
      <w:pBdr>
        <w:bottom w:val="single" w:sz="6" w:space="1" w:color="auto"/>
      </w:pBdr>
      <w:jc w:val="right"/>
      <w:rPr>
        <w:rFonts w:ascii="Arial" w:hAnsi="Arial"/>
        <w:b/>
        <w:sz w:val="36"/>
      </w:rPr>
    </w:pPr>
    <w:r>
      <w:rPr>
        <w:rFonts w:ascii="Arial" w:hAnsi="Arial"/>
        <w:b/>
        <w:sz w:val="36"/>
      </w:rPr>
      <w:t>LearningEDU</w:t>
    </w:r>
  </w:p>
  <w:p w14:paraId="6FAAC03D" w14:textId="77777777" w:rsidR="008568F0" w:rsidRDefault="008568F0">
    <w:pPr>
      <w:pBdr>
        <w:bottom w:val="single" w:sz="6" w:space="1" w:color="auto"/>
      </w:pBdr>
      <w:jc w:val="right"/>
      <w:rPr>
        <w:sz w:val="24"/>
      </w:rPr>
    </w:pPr>
  </w:p>
  <w:p w14:paraId="049DE33E" w14:textId="77777777" w:rsidR="008568F0" w:rsidRDefault="00856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C0E61" w14:textId="77777777" w:rsidR="00EF7C53" w:rsidRDefault="00EF7C5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568F0" w:rsidRPr="0040576B" w14:paraId="7AD08B16" w14:textId="77777777">
      <w:tc>
        <w:tcPr>
          <w:tcW w:w="6379" w:type="dxa"/>
        </w:tcPr>
        <w:p w14:paraId="43A84E89" w14:textId="36CECB16" w:rsidR="008568F0" w:rsidRPr="0040576B" w:rsidRDefault="000B5E64">
          <w:r>
            <w:t>ChessEDU</w:t>
          </w:r>
        </w:p>
      </w:tc>
      <w:tc>
        <w:tcPr>
          <w:tcW w:w="3179" w:type="dxa"/>
        </w:tcPr>
        <w:p w14:paraId="2AD9A660" w14:textId="77777777" w:rsidR="008568F0" w:rsidRPr="0040576B" w:rsidRDefault="008568F0">
          <w:pPr>
            <w:tabs>
              <w:tab w:val="left" w:pos="1135"/>
            </w:tabs>
            <w:spacing w:before="40"/>
            <w:ind w:right="68"/>
          </w:pPr>
          <w:r w:rsidRPr="0040576B">
            <w:t xml:space="preserve">  Version:           &lt;1.0&gt;</w:t>
          </w:r>
        </w:p>
      </w:tc>
    </w:tr>
    <w:tr w:rsidR="008568F0" w:rsidRPr="0040576B" w14:paraId="21F45A10" w14:textId="77777777">
      <w:tc>
        <w:tcPr>
          <w:tcW w:w="6379" w:type="dxa"/>
        </w:tcPr>
        <w:p w14:paraId="2D74BF82" w14:textId="77777777" w:rsidR="008568F0" w:rsidRPr="0040576B" w:rsidRDefault="00000000">
          <w:fldSimple w:instr="title  \* Mergeformat ">
            <w:r w:rsidR="00A54EEB" w:rsidRPr="0040576B">
              <w:t>Use-Case Specifications</w:t>
            </w:r>
          </w:fldSimple>
        </w:p>
      </w:tc>
      <w:tc>
        <w:tcPr>
          <w:tcW w:w="3179" w:type="dxa"/>
        </w:tcPr>
        <w:p w14:paraId="72E3A315" w14:textId="311D0F60" w:rsidR="008568F0" w:rsidRPr="0040576B" w:rsidRDefault="008568F0">
          <w:r w:rsidRPr="0040576B">
            <w:t xml:space="preserve">  Date:  &lt;</w:t>
          </w:r>
          <w:r w:rsidR="000B5E64">
            <w:t>25/10/2022</w:t>
          </w:r>
          <w:r w:rsidRPr="0040576B">
            <w:t>&gt;</w:t>
          </w:r>
        </w:p>
      </w:tc>
    </w:tr>
    <w:tr w:rsidR="008568F0" w:rsidRPr="0040576B" w14:paraId="62FE22E6" w14:textId="77777777">
      <w:tc>
        <w:tcPr>
          <w:tcW w:w="9558" w:type="dxa"/>
          <w:gridSpan w:val="2"/>
        </w:tcPr>
        <w:p w14:paraId="362FCDFD" w14:textId="0A1EA82F" w:rsidR="008568F0" w:rsidRPr="000B5E64" w:rsidRDefault="00C077B4">
          <w:r>
            <w:t>chessedu_ucspec</w:t>
          </w:r>
        </w:p>
      </w:tc>
    </w:tr>
  </w:tbl>
  <w:p w14:paraId="4A8DB00A" w14:textId="77777777" w:rsidR="008568F0" w:rsidRPr="0040576B" w:rsidRDefault="008568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916DD7"/>
    <w:multiLevelType w:val="hybridMultilevel"/>
    <w:tmpl w:val="5F1C25B0"/>
    <w:lvl w:ilvl="0" w:tplc="2564E978">
      <w:start w:val="1"/>
      <w:numFmt w:val="bullet"/>
      <w:lvlText w:val=""/>
      <w:lvlJc w:val="left"/>
      <w:pPr>
        <w:tabs>
          <w:tab w:val="num" w:pos="720"/>
        </w:tabs>
        <w:ind w:left="720" w:hanging="360"/>
      </w:pPr>
      <w:rPr>
        <w:rFonts w:ascii="Symbol" w:hAnsi="Symbol" w:hint="default"/>
        <w:sz w:val="20"/>
      </w:rPr>
    </w:lvl>
    <w:lvl w:ilvl="1" w:tplc="43AA35EC" w:tentative="1">
      <w:start w:val="1"/>
      <w:numFmt w:val="bullet"/>
      <w:lvlText w:val="o"/>
      <w:lvlJc w:val="left"/>
      <w:pPr>
        <w:tabs>
          <w:tab w:val="num" w:pos="1440"/>
        </w:tabs>
        <w:ind w:left="1440" w:hanging="360"/>
      </w:pPr>
      <w:rPr>
        <w:rFonts w:ascii="Courier New" w:hAnsi="Courier New" w:hint="default"/>
        <w:sz w:val="20"/>
      </w:rPr>
    </w:lvl>
    <w:lvl w:ilvl="2" w:tplc="2152C954" w:tentative="1">
      <w:start w:val="1"/>
      <w:numFmt w:val="bullet"/>
      <w:lvlText w:val=""/>
      <w:lvlJc w:val="left"/>
      <w:pPr>
        <w:tabs>
          <w:tab w:val="num" w:pos="2160"/>
        </w:tabs>
        <w:ind w:left="2160" w:hanging="360"/>
      </w:pPr>
      <w:rPr>
        <w:rFonts w:ascii="Wingdings" w:hAnsi="Wingdings" w:hint="default"/>
        <w:sz w:val="20"/>
      </w:rPr>
    </w:lvl>
    <w:lvl w:ilvl="3" w:tplc="468AA630" w:tentative="1">
      <w:start w:val="1"/>
      <w:numFmt w:val="bullet"/>
      <w:lvlText w:val=""/>
      <w:lvlJc w:val="left"/>
      <w:pPr>
        <w:tabs>
          <w:tab w:val="num" w:pos="2880"/>
        </w:tabs>
        <w:ind w:left="2880" w:hanging="360"/>
      </w:pPr>
      <w:rPr>
        <w:rFonts w:ascii="Wingdings" w:hAnsi="Wingdings" w:hint="default"/>
        <w:sz w:val="20"/>
      </w:rPr>
    </w:lvl>
    <w:lvl w:ilvl="4" w:tplc="1D5CC0A6" w:tentative="1">
      <w:start w:val="1"/>
      <w:numFmt w:val="bullet"/>
      <w:lvlText w:val=""/>
      <w:lvlJc w:val="left"/>
      <w:pPr>
        <w:tabs>
          <w:tab w:val="num" w:pos="3600"/>
        </w:tabs>
        <w:ind w:left="3600" w:hanging="360"/>
      </w:pPr>
      <w:rPr>
        <w:rFonts w:ascii="Wingdings" w:hAnsi="Wingdings" w:hint="default"/>
        <w:sz w:val="20"/>
      </w:rPr>
    </w:lvl>
    <w:lvl w:ilvl="5" w:tplc="34448096" w:tentative="1">
      <w:start w:val="1"/>
      <w:numFmt w:val="bullet"/>
      <w:lvlText w:val=""/>
      <w:lvlJc w:val="left"/>
      <w:pPr>
        <w:tabs>
          <w:tab w:val="num" w:pos="4320"/>
        </w:tabs>
        <w:ind w:left="4320" w:hanging="360"/>
      </w:pPr>
      <w:rPr>
        <w:rFonts w:ascii="Wingdings" w:hAnsi="Wingdings" w:hint="default"/>
        <w:sz w:val="20"/>
      </w:rPr>
    </w:lvl>
    <w:lvl w:ilvl="6" w:tplc="6402333A" w:tentative="1">
      <w:start w:val="1"/>
      <w:numFmt w:val="bullet"/>
      <w:lvlText w:val=""/>
      <w:lvlJc w:val="left"/>
      <w:pPr>
        <w:tabs>
          <w:tab w:val="num" w:pos="5040"/>
        </w:tabs>
        <w:ind w:left="5040" w:hanging="360"/>
      </w:pPr>
      <w:rPr>
        <w:rFonts w:ascii="Wingdings" w:hAnsi="Wingdings" w:hint="default"/>
        <w:sz w:val="20"/>
      </w:rPr>
    </w:lvl>
    <w:lvl w:ilvl="7" w:tplc="B1FEDF5C" w:tentative="1">
      <w:start w:val="1"/>
      <w:numFmt w:val="bullet"/>
      <w:lvlText w:val=""/>
      <w:lvlJc w:val="left"/>
      <w:pPr>
        <w:tabs>
          <w:tab w:val="num" w:pos="5760"/>
        </w:tabs>
        <w:ind w:left="5760" w:hanging="360"/>
      </w:pPr>
      <w:rPr>
        <w:rFonts w:ascii="Wingdings" w:hAnsi="Wingdings" w:hint="default"/>
        <w:sz w:val="20"/>
      </w:rPr>
    </w:lvl>
    <w:lvl w:ilvl="8" w:tplc="6EEE2E4E"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D2735F6"/>
    <w:multiLevelType w:val="hybridMultilevel"/>
    <w:tmpl w:val="A5809FB0"/>
    <w:lvl w:ilvl="0" w:tplc="3620C332">
      <w:start w:val="1"/>
      <w:numFmt w:val="bullet"/>
      <w:pStyle w:val="BodyText2"/>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DB2078C"/>
    <w:multiLevelType w:val="multilevel"/>
    <w:tmpl w:val="5B28A1A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DD96732"/>
    <w:multiLevelType w:val="hybridMultilevel"/>
    <w:tmpl w:val="565A0E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5895D63"/>
    <w:multiLevelType w:val="hybridMultilevel"/>
    <w:tmpl w:val="AD7AA478"/>
    <w:lvl w:ilvl="0" w:tplc="2670ED10">
      <w:start w:val="1"/>
      <w:numFmt w:val="bullet"/>
      <w:lvlText w:val=""/>
      <w:lvlJc w:val="left"/>
      <w:pPr>
        <w:tabs>
          <w:tab w:val="num" w:pos="720"/>
        </w:tabs>
        <w:ind w:left="720" w:hanging="360"/>
      </w:pPr>
      <w:rPr>
        <w:rFonts w:ascii="Symbol" w:hAnsi="Symbol" w:hint="default"/>
        <w:sz w:val="20"/>
      </w:rPr>
    </w:lvl>
    <w:lvl w:ilvl="1" w:tplc="15B65E52" w:tentative="1">
      <w:start w:val="1"/>
      <w:numFmt w:val="bullet"/>
      <w:lvlText w:val="o"/>
      <w:lvlJc w:val="left"/>
      <w:pPr>
        <w:tabs>
          <w:tab w:val="num" w:pos="1440"/>
        </w:tabs>
        <w:ind w:left="1440" w:hanging="360"/>
      </w:pPr>
      <w:rPr>
        <w:rFonts w:ascii="Courier New" w:hAnsi="Courier New" w:hint="default"/>
        <w:sz w:val="20"/>
      </w:rPr>
    </w:lvl>
    <w:lvl w:ilvl="2" w:tplc="015469D2" w:tentative="1">
      <w:start w:val="1"/>
      <w:numFmt w:val="bullet"/>
      <w:lvlText w:val=""/>
      <w:lvlJc w:val="left"/>
      <w:pPr>
        <w:tabs>
          <w:tab w:val="num" w:pos="2160"/>
        </w:tabs>
        <w:ind w:left="2160" w:hanging="360"/>
      </w:pPr>
      <w:rPr>
        <w:rFonts w:ascii="Wingdings" w:hAnsi="Wingdings" w:hint="default"/>
        <w:sz w:val="20"/>
      </w:rPr>
    </w:lvl>
    <w:lvl w:ilvl="3" w:tplc="0C7EB4FC" w:tentative="1">
      <w:start w:val="1"/>
      <w:numFmt w:val="bullet"/>
      <w:lvlText w:val=""/>
      <w:lvlJc w:val="left"/>
      <w:pPr>
        <w:tabs>
          <w:tab w:val="num" w:pos="2880"/>
        </w:tabs>
        <w:ind w:left="2880" w:hanging="360"/>
      </w:pPr>
      <w:rPr>
        <w:rFonts w:ascii="Wingdings" w:hAnsi="Wingdings" w:hint="default"/>
        <w:sz w:val="20"/>
      </w:rPr>
    </w:lvl>
    <w:lvl w:ilvl="4" w:tplc="BEF2BCBE" w:tentative="1">
      <w:start w:val="1"/>
      <w:numFmt w:val="bullet"/>
      <w:lvlText w:val=""/>
      <w:lvlJc w:val="left"/>
      <w:pPr>
        <w:tabs>
          <w:tab w:val="num" w:pos="3600"/>
        </w:tabs>
        <w:ind w:left="3600" w:hanging="360"/>
      </w:pPr>
      <w:rPr>
        <w:rFonts w:ascii="Wingdings" w:hAnsi="Wingdings" w:hint="default"/>
        <w:sz w:val="20"/>
      </w:rPr>
    </w:lvl>
    <w:lvl w:ilvl="5" w:tplc="3F480CEA" w:tentative="1">
      <w:start w:val="1"/>
      <w:numFmt w:val="bullet"/>
      <w:lvlText w:val=""/>
      <w:lvlJc w:val="left"/>
      <w:pPr>
        <w:tabs>
          <w:tab w:val="num" w:pos="4320"/>
        </w:tabs>
        <w:ind w:left="4320" w:hanging="360"/>
      </w:pPr>
      <w:rPr>
        <w:rFonts w:ascii="Wingdings" w:hAnsi="Wingdings" w:hint="default"/>
        <w:sz w:val="20"/>
      </w:rPr>
    </w:lvl>
    <w:lvl w:ilvl="6" w:tplc="E3BE9B40" w:tentative="1">
      <w:start w:val="1"/>
      <w:numFmt w:val="bullet"/>
      <w:lvlText w:val=""/>
      <w:lvlJc w:val="left"/>
      <w:pPr>
        <w:tabs>
          <w:tab w:val="num" w:pos="5040"/>
        </w:tabs>
        <w:ind w:left="5040" w:hanging="360"/>
      </w:pPr>
      <w:rPr>
        <w:rFonts w:ascii="Wingdings" w:hAnsi="Wingdings" w:hint="default"/>
        <w:sz w:val="20"/>
      </w:rPr>
    </w:lvl>
    <w:lvl w:ilvl="7" w:tplc="818441EC" w:tentative="1">
      <w:start w:val="1"/>
      <w:numFmt w:val="bullet"/>
      <w:lvlText w:val=""/>
      <w:lvlJc w:val="left"/>
      <w:pPr>
        <w:tabs>
          <w:tab w:val="num" w:pos="5760"/>
        </w:tabs>
        <w:ind w:left="5760" w:hanging="360"/>
      </w:pPr>
      <w:rPr>
        <w:rFonts w:ascii="Wingdings" w:hAnsi="Wingdings" w:hint="default"/>
        <w:sz w:val="20"/>
      </w:rPr>
    </w:lvl>
    <w:lvl w:ilvl="8" w:tplc="4E683FFA"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8295724"/>
    <w:multiLevelType w:val="hybridMultilevel"/>
    <w:tmpl w:val="73AE3B14"/>
    <w:lvl w:ilvl="0" w:tplc="FAB6BD3A">
      <w:start w:val="1"/>
      <w:numFmt w:val="bullet"/>
      <w:lvlText w:val=""/>
      <w:lvlJc w:val="left"/>
      <w:pPr>
        <w:tabs>
          <w:tab w:val="num" w:pos="720"/>
        </w:tabs>
        <w:ind w:left="720" w:hanging="360"/>
      </w:pPr>
      <w:rPr>
        <w:rFonts w:ascii="Symbol" w:hAnsi="Symbol" w:hint="default"/>
        <w:sz w:val="20"/>
      </w:rPr>
    </w:lvl>
    <w:lvl w:ilvl="1" w:tplc="FCC0DE6A" w:tentative="1">
      <w:start w:val="1"/>
      <w:numFmt w:val="bullet"/>
      <w:lvlText w:val="o"/>
      <w:lvlJc w:val="left"/>
      <w:pPr>
        <w:tabs>
          <w:tab w:val="num" w:pos="1440"/>
        </w:tabs>
        <w:ind w:left="1440" w:hanging="360"/>
      </w:pPr>
      <w:rPr>
        <w:rFonts w:ascii="Courier New" w:hAnsi="Courier New" w:hint="default"/>
        <w:sz w:val="20"/>
      </w:rPr>
    </w:lvl>
    <w:lvl w:ilvl="2" w:tplc="2102A5F0" w:tentative="1">
      <w:start w:val="1"/>
      <w:numFmt w:val="bullet"/>
      <w:lvlText w:val=""/>
      <w:lvlJc w:val="left"/>
      <w:pPr>
        <w:tabs>
          <w:tab w:val="num" w:pos="2160"/>
        </w:tabs>
        <w:ind w:left="2160" w:hanging="360"/>
      </w:pPr>
      <w:rPr>
        <w:rFonts w:ascii="Wingdings" w:hAnsi="Wingdings" w:hint="default"/>
        <w:sz w:val="20"/>
      </w:rPr>
    </w:lvl>
    <w:lvl w:ilvl="3" w:tplc="5F18B1B2" w:tentative="1">
      <w:start w:val="1"/>
      <w:numFmt w:val="bullet"/>
      <w:lvlText w:val=""/>
      <w:lvlJc w:val="left"/>
      <w:pPr>
        <w:tabs>
          <w:tab w:val="num" w:pos="2880"/>
        </w:tabs>
        <w:ind w:left="2880" w:hanging="360"/>
      </w:pPr>
      <w:rPr>
        <w:rFonts w:ascii="Wingdings" w:hAnsi="Wingdings" w:hint="default"/>
        <w:sz w:val="20"/>
      </w:rPr>
    </w:lvl>
    <w:lvl w:ilvl="4" w:tplc="9EFEF4F4" w:tentative="1">
      <w:start w:val="1"/>
      <w:numFmt w:val="bullet"/>
      <w:lvlText w:val=""/>
      <w:lvlJc w:val="left"/>
      <w:pPr>
        <w:tabs>
          <w:tab w:val="num" w:pos="3600"/>
        </w:tabs>
        <w:ind w:left="3600" w:hanging="360"/>
      </w:pPr>
      <w:rPr>
        <w:rFonts w:ascii="Wingdings" w:hAnsi="Wingdings" w:hint="default"/>
        <w:sz w:val="20"/>
      </w:rPr>
    </w:lvl>
    <w:lvl w:ilvl="5" w:tplc="F968D32C" w:tentative="1">
      <w:start w:val="1"/>
      <w:numFmt w:val="bullet"/>
      <w:lvlText w:val=""/>
      <w:lvlJc w:val="left"/>
      <w:pPr>
        <w:tabs>
          <w:tab w:val="num" w:pos="4320"/>
        </w:tabs>
        <w:ind w:left="4320" w:hanging="360"/>
      </w:pPr>
      <w:rPr>
        <w:rFonts w:ascii="Wingdings" w:hAnsi="Wingdings" w:hint="default"/>
        <w:sz w:val="20"/>
      </w:rPr>
    </w:lvl>
    <w:lvl w:ilvl="6" w:tplc="EBC44EE8" w:tentative="1">
      <w:start w:val="1"/>
      <w:numFmt w:val="bullet"/>
      <w:lvlText w:val=""/>
      <w:lvlJc w:val="left"/>
      <w:pPr>
        <w:tabs>
          <w:tab w:val="num" w:pos="5040"/>
        </w:tabs>
        <w:ind w:left="5040" w:hanging="360"/>
      </w:pPr>
      <w:rPr>
        <w:rFonts w:ascii="Wingdings" w:hAnsi="Wingdings" w:hint="default"/>
        <w:sz w:val="20"/>
      </w:rPr>
    </w:lvl>
    <w:lvl w:ilvl="7" w:tplc="9B8CDA78" w:tentative="1">
      <w:start w:val="1"/>
      <w:numFmt w:val="bullet"/>
      <w:lvlText w:val=""/>
      <w:lvlJc w:val="left"/>
      <w:pPr>
        <w:tabs>
          <w:tab w:val="num" w:pos="5760"/>
        </w:tabs>
        <w:ind w:left="5760" w:hanging="360"/>
      </w:pPr>
      <w:rPr>
        <w:rFonts w:ascii="Wingdings" w:hAnsi="Wingdings" w:hint="default"/>
        <w:sz w:val="20"/>
      </w:rPr>
    </w:lvl>
    <w:lvl w:ilvl="8" w:tplc="C592EBAC"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C84348"/>
    <w:multiLevelType w:val="hybridMultilevel"/>
    <w:tmpl w:val="A7B65EC0"/>
    <w:lvl w:ilvl="0" w:tplc="2670ED10">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C17B51"/>
    <w:multiLevelType w:val="hybridMultilevel"/>
    <w:tmpl w:val="6312499A"/>
    <w:lvl w:ilvl="0" w:tplc="2C1C7EBA">
      <w:start w:val="1"/>
      <w:numFmt w:val="bullet"/>
      <w:lvlText w:val=""/>
      <w:lvlJc w:val="left"/>
      <w:pPr>
        <w:tabs>
          <w:tab w:val="num" w:pos="720"/>
        </w:tabs>
        <w:ind w:left="720" w:hanging="360"/>
      </w:pPr>
      <w:rPr>
        <w:rFonts w:ascii="Symbol" w:hAnsi="Symbol" w:hint="default"/>
        <w:sz w:val="20"/>
      </w:rPr>
    </w:lvl>
    <w:lvl w:ilvl="1" w:tplc="2F066A2C" w:tentative="1">
      <w:start w:val="1"/>
      <w:numFmt w:val="bullet"/>
      <w:lvlText w:val="o"/>
      <w:lvlJc w:val="left"/>
      <w:pPr>
        <w:tabs>
          <w:tab w:val="num" w:pos="1440"/>
        </w:tabs>
        <w:ind w:left="1440" w:hanging="360"/>
      </w:pPr>
      <w:rPr>
        <w:rFonts w:ascii="Courier New" w:hAnsi="Courier New" w:hint="default"/>
        <w:sz w:val="20"/>
      </w:rPr>
    </w:lvl>
    <w:lvl w:ilvl="2" w:tplc="77E641FE" w:tentative="1">
      <w:start w:val="1"/>
      <w:numFmt w:val="bullet"/>
      <w:lvlText w:val=""/>
      <w:lvlJc w:val="left"/>
      <w:pPr>
        <w:tabs>
          <w:tab w:val="num" w:pos="2160"/>
        </w:tabs>
        <w:ind w:left="2160" w:hanging="360"/>
      </w:pPr>
      <w:rPr>
        <w:rFonts w:ascii="Wingdings" w:hAnsi="Wingdings" w:hint="default"/>
        <w:sz w:val="20"/>
      </w:rPr>
    </w:lvl>
    <w:lvl w:ilvl="3" w:tplc="0E08B0A0" w:tentative="1">
      <w:start w:val="1"/>
      <w:numFmt w:val="bullet"/>
      <w:lvlText w:val=""/>
      <w:lvlJc w:val="left"/>
      <w:pPr>
        <w:tabs>
          <w:tab w:val="num" w:pos="2880"/>
        </w:tabs>
        <w:ind w:left="2880" w:hanging="360"/>
      </w:pPr>
      <w:rPr>
        <w:rFonts w:ascii="Wingdings" w:hAnsi="Wingdings" w:hint="default"/>
        <w:sz w:val="20"/>
      </w:rPr>
    </w:lvl>
    <w:lvl w:ilvl="4" w:tplc="6820FF5C" w:tentative="1">
      <w:start w:val="1"/>
      <w:numFmt w:val="bullet"/>
      <w:lvlText w:val=""/>
      <w:lvlJc w:val="left"/>
      <w:pPr>
        <w:tabs>
          <w:tab w:val="num" w:pos="3600"/>
        </w:tabs>
        <w:ind w:left="3600" w:hanging="360"/>
      </w:pPr>
      <w:rPr>
        <w:rFonts w:ascii="Wingdings" w:hAnsi="Wingdings" w:hint="default"/>
        <w:sz w:val="20"/>
      </w:rPr>
    </w:lvl>
    <w:lvl w:ilvl="5" w:tplc="FE4C6CE6" w:tentative="1">
      <w:start w:val="1"/>
      <w:numFmt w:val="bullet"/>
      <w:lvlText w:val=""/>
      <w:lvlJc w:val="left"/>
      <w:pPr>
        <w:tabs>
          <w:tab w:val="num" w:pos="4320"/>
        </w:tabs>
        <w:ind w:left="4320" w:hanging="360"/>
      </w:pPr>
      <w:rPr>
        <w:rFonts w:ascii="Wingdings" w:hAnsi="Wingdings" w:hint="default"/>
        <w:sz w:val="20"/>
      </w:rPr>
    </w:lvl>
    <w:lvl w:ilvl="6" w:tplc="39CEF9B6" w:tentative="1">
      <w:start w:val="1"/>
      <w:numFmt w:val="bullet"/>
      <w:lvlText w:val=""/>
      <w:lvlJc w:val="left"/>
      <w:pPr>
        <w:tabs>
          <w:tab w:val="num" w:pos="5040"/>
        </w:tabs>
        <w:ind w:left="5040" w:hanging="360"/>
      </w:pPr>
      <w:rPr>
        <w:rFonts w:ascii="Wingdings" w:hAnsi="Wingdings" w:hint="default"/>
        <w:sz w:val="20"/>
      </w:rPr>
    </w:lvl>
    <w:lvl w:ilvl="7" w:tplc="41F0EDA0" w:tentative="1">
      <w:start w:val="1"/>
      <w:numFmt w:val="bullet"/>
      <w:lvlText w:val=""/>
      <w:lvlJc w:val="left"/>
      <w:pPr>
        <w:tabs>
          <w:tab w:val="num" w:pos="5760"/>
        </w:tabs>
        <w:ind w:left="5760" w:hanging="360"/>
      </w:pPr>
      <w:rPr>
        <w:rFonts w:ascii="Wingdings" w:hAnsi="Wingdings" w:hint="default"/>
        <w:sz w:val="20"/>
      </w:rPr>
    </w:lvl>
    <w:lvl w:ilvl="8" w:tplc="9C6E9C8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798985549">
    <w:abstractNumId w:val="0"/>
  </w:num>
  <w:num w:numId="2" w16cid:durableId="210051801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840584745">
    <w:abstractNumId w:val="11"/>
  </w:num>
  <w:num w:numId="4" w16cid:durableId="591278983">
    <w:abstractNumId w:val="27"/>
  </w:num>
  <w:num w:numId="5" w16cid:durableId="1978872639">
    <w:abstractNumId w:val="19"/>
  </w:num>
  <w:num w:numId="6" w16cid:durableId="854198537">
    <w:abstractNumId w:val="18"/>
  </w:num>
  <w:num w:numId="7" w16cid:durableId="1490439746">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855797880">
    <w:abstractNumId w:val="2"/>
  </w:num>
  <w:num w:numId="9" w16cid:durableId="1194533791">
    <w:abstractNumId w:val="25"/>
  </w:num>
  <w:num w:numId="10" w16cid:durableId="1439255040">
    <w:abstractNumId w:val="4"/>
  </w:num>
  <w:num w:numId="11" w16cid:durableId="467211527">
    <w:abstractNumId w:val="12"/>
  </w:num>
  <w:num w:numId="12" w16cid:durableId="1957642722">
    <w:abstractNumId w:val="10"/>
  </w:num>
  <w:num w:numId="13" w16cid:durableId="859247707">
    <w:abstractNumId w:val="24"/>
  </w:num>
  <w:num w:numId="14" w16cid:durableId="262956200">
    <w:abstractNumId w:val="9"/>
  </w:num>
  <w:num w:numId="15" w16cid:durableId="1424716573">
    <w:abstractNumId w:val="6"/>
  </w:num>
  <w:num w:numId="16" w16cid:durableId="1684429679">
    <w:abstractNumId w:val="23"/>
  </w:num>
  <w:num w:numId="17" w16cid:durableId="1744528685">
    <w:abstractNumId w:val="17"/>
  </w:num>
  <w:num w:numId="18" w16cid:durableId="761486756">
    <w:abstractNumId w:val="7"/>
  </w:num>
  <w:num w:numId="19" w16cid:durableId="898712531">
    <w:abstractNumId w:val="15"/>
  </w:num>
  <w:num w:numId="20" w16cid:durableId="651637855">
    <w:abstractNumId w:val="8"/>
  </w:num>
  <w:num w:numId="21" w16cid:durableId="1422608002">
    <w:abstractNumId w:val="22"/>
  </w:num>
  <w:num w:numId="22" w16cid:durableId="456340887">
    <w:abstractNumId w:val="20"/>
  </w:num>
  <w:num w:numId="23" w16cid:durableId="811824486">
    <w:abstractNumId w:val="16"/>
  </w:num>
  <w:num w:numId="24" w16cid:durableId="307174348">
    <w:abstractNumId w:val="26"/>
  </w:num>
  <w:num w:numId="25" w16cid:durableId="629822586">
    <w:abstractNumId w:val="14"/>
  </w:num>
  <w:num w:numId="26" w16cid:durableId="607739448">
    <w:abstractNumId w:val="3"/>
  </w:num>
  <w:num w:numId="27" w16cid:durableId="1137263394">
    <w:abstractNumId w:val="21"/>
  </w:num>
  <w:num w:numId="28" w16cid:durableId="973683361">
    <w:abstractNumId w:val="5"/>
  </w:num>
  <w:num w:numId="29" w16cid:durableId="19972945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4EEB"/>
    <w:rsid w:val="000B5E64"/>
    <w:rsid w:val="00255091"/>
    <w:rsid w:val="0040576B"/>
    <w:rsid w:val="00433DA6"/>
    <w:rsid w:val="008568F0"/>
    <w:rsid w:val="008821E6"/>
    <w:rsid w:val="0089495A"/>
    <w:rsid w:val="00A54EEB"/>
    <w:rsid w:val="00A73CB1"/>
    <w:rsid w:val="00C077B4"/>
    <w:rsid w:val="00D07FEF"/>
    <w:rsid w:val="00EF7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D704A4"/>
  <w15:chartTrackingRefBased/>
  <w15:docId w15:val="{9CB4D153-5099-41BC-9092-553AC346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0">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9"/>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BodyText2">
    <w:name w:val="Body Text2"/>
    <w:basedOn w:val="Normal"/>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ir%20Torres\AppData\Local\Temp\Temp2_448-UPEDU-Templates.zip\448-UPEDU-Templates\01-REQ\upedu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upedu_ucspec.dot</Template>
  <TotalTime>3</TotalTime>
  <Pages>8</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Use-Case Specifications</vt:lpstr>
    </vt:vector>
  </TitlesOfParts>
  <Company>&lt;Company Name&gt;</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Specifications</dc:title>
  <dc:subject>&lt;Project Name&gt;</dc:subject>
  <dc:creator>Adair Torres</dc:creator>
  <cp:keywords/>
  <dc:description/>
  <cp:lastModifiedBy>Adair Torres</cp:lastModifiedBy>
  <cp:revision>6</cp:revision>
  <cp:lastPrinted>1900-01-01T06:00:00Z</cp:lastPrinted>
  <dcterms:created xsi:type="dcterms:W3CDTF">2022-10-25T23:01:00Z</dcterms:created>
  <dcterms:modified xsi:type="dcterms:W3CDTF">2022-10-25T23:11:00Z</dcterms:modified>
</cp:coreProperties>
</file>